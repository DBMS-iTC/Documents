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4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 w:rsidR="002B2D13" w:rsidRPr="00D60069" w14:paraId="3E40FF4E" w14:textId="77777777" w:rsidTr="000D420F">
        <w:tc>
          <w:tcPr>
            <w:tcW w:w="7470" w:type="dxa"/>
            <w:tcBorders>
              <w:bottom w:val="double" w:sz="4" w:space="0" w:color="auto"/>
              <w:right w:val="nil"/>
            </w:tcBorders>
          </w:tcPr>
          <w:p w14:paraId="5F00FF9A" w14:textId="77777777" w:rsidR="002B2D13" w:rsidRPr="00D60069" w:rsidRDefault="00E72975" w:rsidP="00F54A5E">
            <w:pPr>
              <w:pStyle w:val="Title"/>
            </w:pPr>
            <w:r>
              <w:t xml:space="preserve">DBMS iTC </w:t>
            </w:r>
            <w:r w:rsidR="00F54A5E">
              <w:t>status m</w:t>
            </w:r>
            <w:r>
              <w:t>eeting</w:t>
            </w:r>
          </w:p>
        </w:tc>
        <w:tc>
          <w:tcPr>
            <w:tcW w:w="2844" w:type="dxa"/>
            <w:tcBorders>
              <w:left w:val="nil"/>
            </w:tcBorders>
            <w:vAlign w:val="bottom"/>
          </w:tcPr>
          <w:p w14:paraId="445AAB4F" w14:textId="6B4093D8" w:rsidR="00D62E01" w:rsidRPr="00D60069" w:rsidRDefault="007176D4" w:rsidP="005B4335">
            <w:pPr>
              <w:pStyle w:val="Heading3"/>
              <w:ind w:left="-270"/>
            </w:pPr>
            <w:r>
              <w:t>19 October</w:t>
            </w:r>
            <w:r w:rsidR="007C20A9">
              <w:t xml:space="preserve"> 2020</w:t>
            </w:r>
          </w:p>
          <w:p w14:paraId="656AD2E8" w14:textId="77777777" w:rsidR="00D62E01" w:rsidRPr="00C9287B" w:rsidRDefault="00D3196A" w:rsidP="005B4335">
            <w:pPr>
              <w:pStyle w:val="Heading3"/>
              <w:ind w:left="-360"/>
            </w:pPr>
            <w:r>
              <w:t xml:space="preserve">   1    </w:t>
            </w:r>
            <w:r w:rsidRPr="00C9287B">
              <w:t>11am</w:t>
            </w:r>
            <w:r w:rsidR="00E72975" w:rsidRPr="00C9287B">
              <w:t xml:space="preserve"> ET / </w:t>
            </w:r>
            <w:r w:rsidRPr="00C9287B">
              <w:t>8</w:t>
            </w:r>
            <w:r w:rsidR="00E72975" w:rsidRPr="00C9287B">
              <w:t>am P</w:t>
            </w:r>
            <w:r w:rsidRPr="00C9287B">
              <w:t>S</w:t>
            </w:r>
            <w:r w:rsidR="00E72975" w:rsidRPr="00C9287B">
              <w:t>T</w:t>
            </w:r>
            <w:r w:rsidRPr="00C9287B">
              <w:t>/ 5pm CET</w:t>
            </w:r>
          </w:p>
          <w:p w14:paraId="4E2A0CFC" w14:textId="77777777" w:rsidR="002B2D13" w:rsidRPr="00CE1F82" w:rsidRDefault="000D420F" w:rsidP="00576D83">
            <w:pPr>
              <w:pStyle w:val="Heading3"/>
              <w:rPr>
                <w:strike/>
              </w:rPr>
            </w:pPr>
            <w:r w:rsidRPr="00C9287B">
              <w:t xml:space="preserve"> </w:t>
            </w:r>
            <w:r w:rsidR="00576D83">
              <w:t>See meeting invite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 w:rsidR="002B2D13" w:rsidRPr="00D60069" w14:paraId="056D328E" w14:textId="77777777" w:rsidTr="00D3196A">
        <w:tc>
          <w:tcPr>
            <w:tcW w:w="1980" w:type="dxa"/>
            <w:tcMar>
              <w:top w:w="144" w:type="dxa"/>
            </w:tcMar>
          </w:tcPr>
          <w:p w14:paraId="5E8F326B" w14:textId="77777777" w:rsidR="002B2D13" w:rsidRPr="00D60069" w:rsidRDefault="00F704B2">
            <w:pPr>
              <w:pStyle w:val="Heading2"/>
            </w:pPr>
            <w:sdt>
              <w:sdtPr>
                <w:id w:val="1643469904"/>
                <w:placeholder>
                  <w:docPart w:val="50EF67B5F6CF46BA8434AE6A0FD7805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8E1FF8" w14:textId="1805C7FF" w:rsidR="002B2D13" w:rsidRPr="00E97809" w:rsidRDefault="0027203A" w:rsidP="007176D4">
            <w:r w:rsidRPr="00E97809">
              <w:t xml:space="preserve">Teresa MacArthur, </w:t>
            </w:r>
            <w:r w:rsidR="002B2E05" w:rsidRPr="00E97809">
              <w:t>Maureen Barry</w:t>
            </w:r>
            <w:r w:rsidR="004B6863" w:rsidRPr="00E97809">
              <w:t xml:space="preserve">, </w:t>
            </w:r>
            <w:r w:rsidR="007176D4">
              <w:t>Gaya Chandran</w:t>
            </w:r>
            <w:r w:rsidR="00A855B6" w:rsidRPr="00E97809">
              <w:t xml:space="preserve">, </w:t>
            </w:r>
            <w:r w:rsidR="00467D5C" w:rsidRPr="00E97809">
              <w:t>Wolfgang Peter</w:t>
            </w:r>
            <w:r w:rsidR="006A3E65" w:rsidRPr="00E97809">
              <w:t>,</w:t>
            </w:r>
            <w:r w:rsidR="007176D4">
              <w:t xml:space="preserve"> Ulf Noring,</w:t>
            </w:r>
            <w:r w:rsidR="00E97809" w:rsidRPr="00E97809">
              <w:t xml:space="preserve"> Tom Benkart</w:t>
            </w:r>
            <w:r w:rsidR="007176D4">
              <w:t>, Alan Williams</w:t>
            </w:r>
          </w:p>
        </w:tc>
      </w:tr>
      <w:tr w:rsidR="002B2D13" w:rsidRPr="00D60069" w14:paraId="7AA21F1D" w14:textId="77777777" w:rsidTr="00D3196A">
        <w:tc>
          <w:tcPr>
            <w:tcW w:w="1980" w:type="dxa"/>
          </w:tcPr>
          <w:p w14:paraId="493933AC" w14:textId="77777777" w:rsidR="002B2D13" w:rsidRPr="00D60069" w:rsidRDefault="002B2D13">
            <w:pPr>
              <w:pStyle w:val="Heading2"/>
            </w:pPr>
          </w:p>
        </w:tc>
        <w:tc>
          <w:tcPr>
            <w:tcW w:w="8244" w:type="dxa"/>
          </w:tcPr>
          <w:p w14:paraId="32802F44" w14:textId="77777777" w:rsidR="00E72975" w:rsidRPr="00D60069" w:rsidRDefault="00E72975" w:rsidP="00912A1D">
            <w:pPr>
              <w:spacing w:line="360" w:lineRule="auto"/>
              <w:contextualSpacing/>
            </w:pPr>
          </w:p>
        </w:tc>
      </w:tr>
    </w:tbl>
    <w:sdt>
      <w:sdtPr>
        <w:id w:val="-2901889"/>
        <w:placeholder>
          <w:docPart w:val="ADE171114D2E4E218E058277E4BD023C"/>
        </w:placeholder>
        <w:temporary/>
        <w:showingPlcHdr/>
        <w15:appearance w15:val="hidden"/>
      </w:sdtPr>
      <w:sdtEndPr/>
      <w:sdtContent>
        <w:p w14:paraId="38908C74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1A34756F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C690DCB" w14:textId="77777777" w:rsidR="002B2D13" w:rsidRPr="00A45D58" w:rsidRDefault="00F704B2">
            <w:pPr>
              <w:pStyle w:val="Heading2"/>
            </w:pPr>
            <w:sdt>
              <w:sdtPr>
                <w:id w:val="90904773"/>
                <w:placeholder>
                  <w:docPart w:val="B533D27A841846D6AD7254FF7EF9A74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A45D58">
                  <w:t>Agenda item:</w:t>
                </w:r>
              </w:sdtContent>
            </w:sdt>
          </w:p>
        </w:tc>
        <w:tc>
          <w:tcPr>
            <w:tcW w:w="4970" w:type="dxa"/>
          </w:tcPr>
          <w:p w14:paraId="0542DB73" w14:textId="77777777" w:rsidR="002B2D13" w:rsidRPr="00A45D58" w:rsidRDefault="00E72975" w:rsidP="00E72975">
            <w:pPr>
              <w:rPr>
                <w:b/>
              </w:rPr>
            </w:pPr>
            <w:r w:rsidRPr="00A45D58">
              <w:rPr>
                <w:b/>
              </w:rPr>
              <w:t>General update</w:t>
            </w:r>
          </w:p>
        </w:tc>
        <w:tc>
          <w:tcPr>
            <w:tcW w:w="1324" w:type="dxa"/>
          </w:tcPr>
          <w:p w14:paraId="70E96ED1" w14:textId="77777777"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14:paraId="464D2FED" w14:textId="77777777" w:rsidR="002B2D13" w:rsidRPr="00D60069" w:rsidRDefault="002B2D13" w:rsidP="00E72975"/>
        </w:tc>
      </w:tr>
    </w:tbl>
    <w:p w14:paraId="093CBDC3" w14:textId="442363A6" w:rsidR="00575230" w:rsidRPr="002E6B28" w:rsidRDefault="00F704B2" w:rsidP="002E6B28">
      <w:pPr>
        <w:pStyle w:val="Heading4"/>
        <w:spacing w:before="0" w:after="0"/>
        <w:rPr>
          <w:rStyle w:val="Hyperlink"/>
          <w:color w:val="auto"/>
          <w:u w:val="none"/>
        </w:rPr>
      </w:pPr>
      <w:sdt>
        <w:sdtPr>
          <w:rPr>
            <w:color w:val="0000FF" w:themeColor="hyperlink"/>
            <w:u w:val="single"/>
          </w:rPr>
          <w:id w:val="-391195506"/>
          <w:placeholder>
            <w:docPart w:val="92E8D5CA4A224BCBA3CD28853BB9413A"/>
          </w:placeholder>
          <w:temporary/>
          <w:showingPlcHdr/>
          <w15:appearance w15:val="hidden"/>
        </w:sdtPr>
        <w:sdtEndPr>
          <w:rPr>
            <w:color w:val="auto"/>
            <w:u w:val="none"/>
          </w:rPr>
        </w:sdtEndPr>
        <w:sdtContent>
          <w:r w:rsidR="006344A8" w:rsidRPr="00D60069">
            <w:t>Discussion:</w:t>
          </w:r>
        </w:sdtContent>
      </w:sdt>
    </w:p>
    <w:p w14:paraId="7A488C8C" w14:textId="402DDD74" w:rsidR="001E52FB" w:rsidRDefault="001E52FB" w:rsidP="001E52FB">
      <w:pPr>
        <w:pStyle w:val="ListParagraph"/>
      </w:pPr>
    </w:p>
    <w:p w14:paraId="48A94BCD" w14:textId="00EB86B9" w:rsidR="003C3721" w:rsidRDefault="003C3721" w:rsidP="00131962">
      <w:pPr>
        <w:pStyle w:val="ListParagraph"/>
        <w:numPr>
          <w:ilvl w:val="0"/>
          <w:numId w:val="7"/>
        </w:numPr>
      </w:pPr>
      <w:r>
        <w:t xml:space="preserve">We </w:t>
      </w:r>
      <w:r w:rsidR="007176D4">
        <w:t xml:space="preserve">revisited the </w:t>
      </w:r>
      <w:r>
        <w:t>discussion about Endorsements statements</w:t>
      </w:r>
    </w:p>
    <w:p w14:paraId="2B48966C" w14:textId="35539871" w:rsidR="003C3721" w:rsidRDefault="007176D4" w:rsidP="003C3721">
      <w:pPr>
        <w:pStyle w:val="ListParagraph"/>
        <w:numPr>
          <w:ilvl w:val="1"/>
          <w:numId w:val="7"/>
        </w:numPr>
      </w:pPr>
      <w:r>
        <w:t>Ulf will discuss internally with his scheme to see if this is something they are interested in supporting</w:t>
      </w:r>
      <w:r w:rsidR="003C3721">
        <w:t xml:space="preserve"> </w:t>
      </w:r>
    </w:p>
    <w:p w14:paraId="06181559" w14:textId="3D4C8274" w:rsidR="003C3721" w:rsidRPr="00400071" w:rsidRDefault="00400071" w:rsidP="003C3721">
      <w:pPr>
        <w:pStyle w:val="ListParagraph"/>
        <w:numPr>
          <w:ilvl w:val="0"/>
          <w:numId w:val="7"/>
        </w:numPr>
      </w:pPr>
      <w:r>
        <w:t>CCUF is to be held Nov 11-12</w:t>
      </w:r>
      <w:r>
        <w:rPr>
          <w:vertAlign w:val="superscript"/>
        </w:rPr>
        <w:t>th</w:t>
      </w:r>
    </w:p>
    <w:p w14:paraId="72B0DBFB" w14:textId="45F14C97" w:rsidR="00400071" w:rsidRDefault="00400071" w:rsidP="00400071">
      <w:pPr>
        <w:pStyle w:val="ListParagraph"/>
        <w:numPr>
          <w:ilvl w:val="1"/>
          <w:numId w:val="7"/>
        </w:numPr>
      </w:pPr>
      <w:r w:rsidRPr="00400071">
        <w:t>Maureen</w:t>
      </w:r>
      <w:r>
        <w:t xml:space="preserve"> will be presenting an update on the DBMS iTC and will circulate a presentation for review</w:t>
      </w:r>
    </w:p>
    <w:p w14:paraId="21C96340" w14:textId="1E163D51" w:rsidR="00400071" w:rsidRDefault="00400071" w:rsidP="00400071">
      <w:pPr>
        <w:pStyle w:val="ListParagraph"/>
        <w:numPr>
          <w:ilvl w:val="1"/>
          <w:numId w:val="7"/>
        </w:numPr>
      </w:pPr>
      <w:r>
        <w:t xml:space="preserve">She will also be participating in a lessons learned panel regarding </w:t>
      </w:r>
      <w:proofErr w:type="spellStart"/>
      <w:r>
        <w:t>cPPs</w:t>
      </w:r>
      <w:proofErr w:type="spellEnd"/>
    </w:p>
    <w:p w14:paraId="2A0770CA" w14:textId="158D096D" w:rsidR="00131962" w:rsidRDefault="00131962" w:rsidP="00131962">
      <w:pPr>
        <w:pStyle w:val="ListParagraph"/>
        <w:numPr>
          <w:ilvl w:val="0"/>
          <w:numId w:val="7"/>
        </w:numPr>
      </w:pPr>
      <w:r>
        <w:t xml:space="preserve">Next meeting will be </w:t>
      </w:r>
      <w:r w:rsidR="007176D4">
        <w:t>November</w:t>
      </w:r>
      <w:r w:rsidR="003C3721">
        <w:t xml:space="preserve"> </w:t>
      </w:r>
      <w:r w:rsidR="00400071">
        <w:t>30</w:t>
      </w:r>
      <w:r w:rsidR="003C3721" w:rsidRPr="003C3721">
        <w:rPr>
          <w:vertAlign w:val="superscript"/>
        </w:rPr>
        <w:t>th</w:t>
      </w:r>
      <w: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B0DC88B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C44C53A" w14:textId="77777777" w:rsidR="002B2D13" w:rsidRPr="00D60069" w:rsidRDefault="00F704B2" w:rsidP="00D60069">
            <w:pPr>
              <w:pStyle w:val="Heading2"/>
              <w:outlineLvl w:val="1"/>
            </w:pPr>
            <w:sdt>
              <w:sdtPr>
                <w:rPr>
                  <w:color w:val="0000FF" w:themeColor="hyperlink"/>
                  <w:u w:val="single"/>
                </w:rPr>
                <w:id w:val="-1717032099"/>
                <w:placeholder>
                  <w:docPart w:val="250C9447D21442A6A0E76BEE3867041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4F3158" w14:textId="77777777" w:rsidR="002B2D13" w:rsidRPr="00D60069" w:rsidRDefault="00F704B2" w:rsidP="00D60069">
            <w:pPr>
              <w:pStyle w:val="Heading2"/>
              <w:outlineLvl w:val="1"/>
            </w:pPr>
            <w:sdt>
              <w:sdtPr>
                <w:id w:val="-319821758"/>
                <w:placeholder>
                  <w:docPart w:val="16EC7AAC244A405CA1511A899219E1A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4A24A654" w14:textId="77777777" w:rsidR="002B2D13" w:rsidRPr="00D60069" w:rsidRDefault="00F704B2" w:rsidP="00D60069">
            <w:pPr>
              <w:pStyle w:val="Heading2"/>
              <w:outlineLvl w:val="1"/>
            </w:pPr>
            <w:sdt>
              <w:sdtPr>
                <w:id w:val="433413345"/>
                <w:placeholder>
                  <w:docPart w:val="6778175C77AF4C33A58C9ED7D135DC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102921C" w14:textId="77777777" w:rsidTr="00B45BDC">
        <w:trPr>
          <w:trHeight w:val="170"/>
        </w:trPr>
        <w:tc>
          <w:tcPr>
            <w:tcW w:w="5310" w:type="dxa"/>
          </w:tcPr>
          <w:p w14:paraId="5AD36924" w14:textId="77777777" w:rsidR="002B2D13" w:rsidRPr="00D60069" w:rsidRDefault="002B2D13" w:rsidP="00AB74A1">
            <w:pPr>
              <w:pStyle w:val="ListBullet"/>
              <w:numPr>
                <w:ilvl w:val="0"/>
                <w:numId w:val="0"/>
              </w:numPr>
              <w:spacing w:before="120"/>
              <w:ind w:left="357"/>
            </w:pPr>
          </w:p>
        </w:tc>
        <w:tc>
          <w:tcPr>
            <w:tcW w:w="3060" w:type="dxa"/>
          </w:tcPr>
          <w:p w14:paraId="7B75729A" w14:textId="77777777" w:rsidR="002B2D13" w:rsidRPr="00D60069" w:rsidRDefault="002B2D13" w:rsidP="00E72975"/>
        </w:tc>
        <w:tc>
          <w:tcPr>
            <w:tcW w:w="1854" w:type="dxa"/>
          </w:tcPr>
          <w:p w14:paraId="63BA66B1" w14:textId="77777777" w:rsidR="000D420F" w:rsidRPr="00D60069" w:rsidRDefault="000D420F" w:rsidP="004C312D"/>
        </w:tc>
      </w:tr>
      <w:tr w:rsidR="00B45BDC" w:rsidRPr="00D60069" w14:paraId="136C536C" w14:textId="77777777" w:rsidTr="00B45BDC">
        <w:trPr>
          <w:trHeight w:val="170"/>
        </w:trPr>
        <w:tc>
          <w:tcPr>
            <w:tcW w:w="5310" w:type="dxa"/>
          </w:tcPr>
          <w:p w14:paraId="5AABEEAC" w14:textId="32327F1F" w:rsidR="00B45BDC" w:rsidRDefault="00B45BDC" w:rsidP="00B45BDC">
            <w:pPr>
              <w:pStyle w:val="ListBullet"/>
              <w:spacing w:before="0"/>
              <w:ind w:left="357" w:hanging="357"/>
            </w:pPr>
          </w:p>
        </w:tc>
        <w:tc>
          <w:tcPr>
            <w:tcW w:w="3060" w:type="dxa"/>
          </w:tcPr>
          <w:p w14:paraId="10F026AA" w14:textId="31FF8232" w:rsidR="00B45BDC" w:rsidRDefault="00B45BDC" w:rsidP="00B45BDC">
            <w:pPr>
              <w:spacing w:before="0"/>
            </w:pPr>
          </w:p>
        </w:tc>
        <w:tc>
          <w:tcPr>
            <w:tcW w:w="1854" w:type="dxa"/>
          </w:tcPr>
          <w:p w14:paraId="6807EF18" w14:textId="420E19C5" w:rsidR="00053C44" w:rsidRDefault="00053C44" w:rsidP="00AB74A1">
            <w:pPr>
              <w:spacing w:before="0"/>
              <w:contextualSpacing/>
            </w:pPr>
          </w:p>
        </w:tc>
      </w:tr>
      <w:tr w:rsidR="00053C44" w:rsidRPr="00D60069" w14:paraId="375144B5" w14:textId="77777777" w:rsidTr="00B45BDC">
        <w:trPr>
          <w:trHeight w:val="170"/>
        </w:trPr>
        <w:tc>
          <w:tcPr>
            <w:tcW w:w="5310" w:type="dxa"/>
          </w:tcPr>
          <w:p w14:paraId="3DC918B2" w14:textId="77777777" w:rsidR="00053C44" w:rsidRDefault="00053C44" w:rsidP="00053C44">
            <w:pPr>
              <w:pStyle w:val="ListBullet"/>
              <w:spacing w:before="0"/>
              <w:ind w:left="357" w:hanging="357"/>
            </w:pPr>
          </w:p>
        </w:tc>
        <w:tc>
          <w:tcPr>
            <w:tcW w:w="3060" w:type="dxa"/>
          </w:tcPr>
          <w:p w14:paraId="66C542EC" w14:textId="77777777" w:rsidR="00053C44" w:rsidRDefault="00053C44" w:rsidP="00053C44">
            <w:pPr>
              <w:spacing w:before="0"/>
            </w:pPr>
          </w:p>
        </w:tc>
        <w:tc>
          <w:tcPr>
            <w:tcW w:w="1854" w:type="dxa"/>
          </w:tcPr>
          <w:p w14:paraId="38A544E8" w14:textId="77777777" w:rsidR="00053C44" w:rsidRDefault="00053C44" w:rsidP="00053C44">
            <w:pPr>
              <w:spacing w:before="0"/>
              <w:contextualSpacing/>
            </w:pPr>
          </w:p>
        </w:tc>
      </w:tr>
      <w:tr w:rsidR="00053C44" w:rsidRPr="00D60069" w14:paraId="1AAC3BF5" w14:textId="77777777" w:rsidTr="00D60069">
        <w:tc>
          <w:tcPr>
            <w:tcW w:w="5310" w:type="dxa"/>
          </w:tcPr>
          <w:p w14:paraId="43C5B815" w14:textId="77777777" w:rsidR="00053C44" w:rsidRDefault="00053C44" w:rsidP="00053C44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14:paraId="1333DFCA" w14:textId="77777777" w:rsidR="00053C44" w:rsidRDefault="00053C44" w:rsidP="00053C44"/>
        </w:tc>
        <w:tc>
          <w:tcPr>
            <w:tcW w:w="1854" w:type="dxa"/>
          </w:tcPr>
          <w:p w14:paraId="481CF9E9" w14:textId="77777777" w:rsidR="00053C44" w:rsidRDefault="00053C44" w:rsidP="00053C44">
            <w:pPr>
              <w:spacing w:before="0"/>
              <w:contextualSpacing/>
            </w:pPr>
          </w:p>
        </w:tc>
      </w:tr>
      <w:tr w:rsidR="00053C44" w:rsidRPr="00D60069" w14:paraId="1A4BE430" w14:textId="77777777" w:rsidTr="00D60069">
        <w:tc>
          <w:tcPr>
            <w:tcW w:w="5310" w:type="dxa"/>
          </w:tcPr>
          <w:p w14:paraId="5C84F773" w14:textId="77777777" w:rsidR="00053C44" w:rsidRDefault="00053C44" w:rsidP="00053C44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14:paraId="7415E19F" w14:textId="77777777" w:rsidR="00053C44" w:rsidRDefault="00053C44" w:rsidP="00053C44"/>
        </w:tc>
        <w:tc>
          <w:tcPr>
            <w:tcW w:w="1854" w:type="dxa"/>
          </w:tcPr>
          <w:p w14:paraId="067D91B8" w14:textId="77777777" w:rsidR="00053C44" w:rsidRDefault="00053C44" w:rsidP="00053C44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 w:rsidR="00FE106E" w:rsidRPr="00D60069" w14:paraId="197CDC00" w14:textId="77777777" w:rsidTr="00FE106E">
        <w:tc>
          <w:tcPr>
            <w:tcW w:w="1430" w:type="dxa"/>
          </w:tcPr>
          <w:bookmarkEnd w:id="1"/>
          <w:p w14:paraId="6C7DBC95" w14:textId="77777777" w:rsidR="00FE106E" w:rsidRPr="00A45D58" w:rsidRDefault="00F704B2" w:rsidP="00DC3281">
            <w:pPr>
              <w:pStyle w:val="Heading2"/>
              <w:spacing w:before="120" w:after="120"/>
            </w:pPr>
            <w:sdt>
              <w:sdtPr>
                <w:id w:val="113951409"/>
                <w:placeholder>
                  <w:docPart w:val="A35EDDFB162C4DCE95132D0C45D20EA1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A45D58">
                  <w:t>Agenda item:</w:t>
                </w:r>
              </w:sdtContent>
            </w:sdt>
          </w:p>
        </w:tc>
        <w:tc>
          <w:tcPr>
            <w:tcW w:w="4069" w:type="dxa"/>
          </w:tcPr>
          <w:p w14:paraId="2EB89458" w14:textId="0BCA3F3D" w:rsidR="00FE106E" w:rsidRPr="00400071" w:rsidRDefault="00400071" w:rsidP="001F68B9">
            <w:pPr>
              <w:spacing w:before="120" w:after="120"/>
            </w:pPr>
            <w:r w:rsidRPr="00400071">
              <w:t>GitHub migration</w:t>
            </w:r>
          </w:p>
        </w:tc>
        <w:tc>
          <w:tcPr>
            <w:tcW w:w="1053" w:type="dxa"/>
          </w:tcPr>
          <w:p w14:paraId="7A1FC351" w14:textId="77777777" w:rsidR="00FE106E" w:rsidRPr="00D60069" w:rsidRDefault="00FE106E" w:rsidP="006344A8">
            <w:pPr>
              <w:pStyle w:val="Heading2"/>
            </w:pPr>
          </w:p>
        </w:tc>
        <w:tc>
          <w:tcPr>
            <w:tcW w:w="1836" w:type="dxa"/>
          </w:tcPr>
          <w:p w14:paraId="2F94E1FA" w14:textId="77777777" w:rsidR="00FE106E" w:rsidRPr="00D60069" w:rsidRDefault="00FE106E" w:rsidP="006344A8"/>
        </w:tc>
        <w:tc>
          <w:tcPr>
            <w:tcW w:w="1836" w:type="dxa"/>
          </w:tcPr>
          <w:p w14:paraId="7DAE0EDB" w14:textId="77777777" w:rsidR="00FE106E" w:rsidRPr="00D60069" w:rsidRDefault="00FE106E" w:rsidP="006344A8"/>
        </w:tc>
      </w:tr>
    </w:tbl>
    <w:p w14:paraId="6610A9F7" w14:textId="77777777" w:rsidR="00D62E01" w:rsidRDefault="00F704B2" w:rsidP="00DC3281">
      <w:pPr>
        <w:pStyle w:val="Heading4"/>
        <w:spacing w:before="0" w:after="0"/>
      </w:pPr>
      <w:sdt>
        <w:sdtPr>
          <w:id w:val="1495455185"/>
          <w:placeholder>
            <w:docPart w:val="43F1DDA32D314C4CB10182F29481A07A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28554AE3" w14:textId="2F672DC3" w:rsidR="00F35D2F" w:rsidRDefault="00400071" w:rsidP="00400071">
      <w:pPr>
        <w:pStyle w:val="ListParagraph"/>
        <w:numPr>
          <w:ilvl w:val="0"/>
          <w:numId w:val="7"/>
        </w:numPr>
      </w:pPr>
      <w:r>
        <w:t xml:space="preserve">Initial documents have been moved to GH here - </w:t>
      </w:r>
      <w:hyperlink r:id="rId8" w:history="1">
        <w:r w:rsidRPr="00091483">
          <w:rPr>
            <w:rStyle w:val="Hyperlink"/>
          </w:rPr>
          <w:t>https://dbms-itc.github.io/</w:t>
        </w:r>
      </w:hyperlink>
    </w:p>
    <w:p w14:paraId="380FB11A" w14:textId="6B310975" w:rsidR="00400071" w:rsidRDefault="00400071" w:rsidP="00400071">
      <w:pPr>
        <w:pStyle w:val="ListParagraph"/>
        <w:numPr>
          <w:ilvl w:val="0"/>
          <w:numId w:val="7"/>
        </w:numPr>
      </w:pPr>
      <w:r>
        <w:t xml:space="preserve">Next big piece of migration activity is to create </w:t>
      </w:r>
      <w:proofErr w:type="spellStart"/>
      <w:proofErr w:type="gramStart"/>
      <w:r>
        <w:t>ascii</w:t>
      </w:r>
      <w:proofErr w:type="spellEnd"/>
      <w:proofErr w:type="gramEnd"/>
      <w:r>
        <w:t xml:space="preserve"> doc versions of the cPP and SD.  </w:t>
      </w:r>
    </w:p>
    <w:p w14:paraId="2D748C24" w14:textId="0F188D2D" w:rsidR="00400071" w:rsidRDefault="00400071" w:rsidP="00400071">
      <w:pPr>
        <w:pStyle w:val="ListParagraph"/>
        <w:numPr>
          <w:ilvl w:val="1"/>
          <w:numId w:val="7"/>
        </w:numPr>
      </w:pPr>
      <w:r>
        <w:t>Once Teresa is ready to start that activity, she and Maureen will meet with Brian Wood to help with the transition</w:t>
      </w:r>
      <w:bookmarkStart w:id="6" w:name="_GoBack"/>
      <w:bookmarkEnd w:id="6"/>
    </w:p>
    <w:p w14:paraId="6B26BE5A" w14:textId="77777777" w:rsidR="00A45D58" w:rsidRPr="00D60069" w:rsidRDefault="00A45D58" w:rsidP="001E3A47">
      <w:pPr>
        <w:pStyle w:val="ListParagraph"/>
      </w:pPr>
    </w:p>
    <w:tbl>
      <w:tblPr>
        <w:tblStyle w:val="GridTable1Light"/>
        <w:tblW w:w="68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1560"/>
        <w:gridCol w:w="4536"/>
        <w:gridCol w:w="2268"/>
        <w:gridCol w:w="1417"/>
        <w:gridCol w:w="423"/>
        <w:gridCol w:w="20"/>
        <w:gridCol w:w="1967"/>
        <w:gridCol w:w="1840"/>
      </w:tblGrid>
      <w:tr w:rsidR="00D60069" w:rsidRPr="00D60069" w14:paraId="06C0D0CA" w14:textId="77777777" w:rsidTr="001A5B78">
        <w:trPr>
          <w:gridAfter w:val="3"/>
          <w:wAfter w:w="3827" w:type="dxa"/>
          <w:cantSplit/>
          <w:trHeight w:val="291"/>
        </w:trPr>
        <w:tc>
          <w:tcPr>
            <w:tcW w:w="6096" w:type="dxa"/>
            <w:gridSpan w:val="2"/>
            <w:vAlign w:val="bottom"/>
          </w:tcPr>
          <w:p w14:paraId="4861855F" w14:textId="77777777" w:rsidR="00D60069" w:rsidRPr="00D60069" w:rsidRDefault="00F704B2" w:rsidP="00170FB8">
            <w:pPr>
              <w:pStyle w:val="Heading2"/>
              <w:outlineLvl w:val="1"/>
            </w:pPr>
            <w:sdt>
              <w:sdtPr>
                <w:id w:val="1576775990"/>
                <w:placeholder>
                  <w:docPart w:val="DA57C3C71AAB4302BE528ACB70CA9E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2268" w:type="dxa"/>
            <w:vAlign w:val="bottom"/>
          </w:tcPr>
          <w:p w14:paraId="60465EF5" w14:textId="77777777" w:rsidR="00D60069" w:rsidRPr="00D60069" w:rsidRDefault="00F704B2" w:rsidP="00170FB8">
            <w:pPr>
              <w:pStyle w:val="Heading2"/>
              <w:outlineLvl w:val="1"/>
            </w:pPr>
            <w:sdt>
              <w:sdtPr>
                <w:id w:val="-778569795"/>
                <w:placeholder>
                  <w:docPart w:val="E236058F28EC43268715D3D051F253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vAlign w:val="bottom"/>
          </w:tcPr>
          <w:p w14:paraId="06B5C7DB" w14:textId="77777777" w:rsidR="00D60069" w:rsidRPr="00D60069" w:rsidRDefault="00F704B2" w:rsidP="00170FB8">
            <w:pPr>
              <w:pStyle w:val="Heading2"/>
              <w:outlineLvl w:val="1"/>
            </w:pPr>
            <w:sdt>
              <w:sdtPr>
                <w:id w:val="-1974196117"/>
                <w:placeholder>
                  <w:docPart w:val="4893C6FCB6214AA787D18439EE7DAA8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575A2EBC" w14:textId="77777777" w:rsidTr="001A5B78">
        <w:trPr>
          <w:gridAfter w:val="3"/>
          <w:wAfter w:w="3827" w:type="dxa"/>
          <w:trHeight w:val="291"/>
        </w:trPr>
        <w:tc>
          <w:tcPr>
            <w:tcW w:w="6096" w:type="dxa"/>
            <w:gridSpan w:val="2"/>
          </w:tcPr>
          <w:p w14:paraId="2E1679A6" w14:textId="77777777" w:rsidR="00D60069" w:rsidRPr="00DC6228" w:rsidRDefault="00D60069" w:rsidP="007F15C4">
            <w:pPr>
              <w:pStyle w:val="ListBullet"/>
            </w:pPr>
          </w:p>
        </w:tc>
        <w:tc>
          <w:tcPr>
            <w:tcW w:w="2268" w:type="dxa"/>
          </w:tcPr>
          <w:p w14:paraId="2F45ABD9" w14:textId="77777777" w:rsidR="00D60069" w:rsidRPr="00D60069" w:rsidRDefault="00D60069" w:rsidP="00170FB8"/>
        </w:tc>
        <w:tc>
          <w:tcPr>
            <w:tcW w:w="1840" w:type="dxa"/>
            <w:gridSpan w:val="2"/>
          </w:tcPr>
          <w:p w14:paraId="1EDE75CE" w14:textId="77777777" w:rsidR="00A85653" w:rsidRPr="00D60069" w:rsidRDefault="00A85653" w:rsidP="00170FB8"/>
        </w:tc>
      </w:tr>
      <w:tr w:rsidR="00E81505" w:rsidRPr="00D60069" w14:paraId="54823DD3" w14:textId="77777777" w:rsidTr="001A5B78">
        <w:trPr>
          <w:gridAfter w:val="3"/>
          <w:wAfter w:w="3827" w:type="dxa"/>
          <w:trHeight w:val="291"/>
        </w:trPr>
        <w:tc>
          <w:tcPr>
            <w:tcW w:w="6096" w:type="dxa"/>
            <w:gridSpan w:val="2"/>
          </w:tcPr>
          <w:p w14:paraId="39BFC667" w14:textId="77777777" w:rsidR="00E81505" w:rsidRDefault="00E81505" w:rsidP="00E8150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D2B2AAC" w14:textId="77777777" w:rsidR="001F68B9" w:rsidRDefault="001F68B9" w:rsidP="00E8150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268" w:type="dxa"/>
          </w:tcPr>
          <w:p w14:paraId="4C10C660" w14:textId="77777777" w:rsidR="00E81505" w:rsidRPr="00D60069" w:rsidRDefault="00E81505" w:rsidP="00170FB8"/>
        </w:tc>
        <w:tc>
          <w:tcPr>
            <w:tcW w:w="1840" w:type="dxa"/>
            <w:gridSpan w:val="2"/>
          </w:tcPr>
          <w:p w14:paraId="3A972C10" w14:textId="77777777" w:rsidR="00E81505" w:rsidRPr="00D60069" w:rsidRDefault="00E81505" w:rsidP="00170FB8"/>
        </w:tc>
      </w:tr>
      <w:tr w:rsidR="001A5B78" w:rsidRPr="00D60069" w14:paraId="353F98BD" w14:textId="77777777" w:rsidTr="00EB4572">
        <w:trPr>
          <w:gridAfter w:val="2"/>
          <w:wAfter w:w="3807" w:type="dxa"/>
          <w:trHeight w:val="447"/>
        </w:trPr>
        <w:tc>
          <w:tcPr>
            <w:tcW w:w="10204" w:type="dxa"/>
            <w:gridSpan w:val="5"/>
          </w:tcPr>
          <w:p w14:paraId="238AA397" w14:textId="77777777" w:rsidR="001A5B78" w:rsidRDefault="001A5B78" w:rsidP="00897C4F">
            <w:pPr>
              <w:pStyle w:val="Heading2"/>
              <w:pBdr>
                <w:bottom w:val="single" w:sz="12" w:space="1" w:color="auto"/>
              </w:pBdr>
              <w:outlineLvl w:val="1"/>
            </w:pPr>
          </w:p>
          <w:p w14:paraId="18B2ACD4" w14:textId="77777777" w:rsidR="001A5B78" w:rsidRPr="00D60069" w:rsidRDefault="001A5B78" w:rsidP="00897C4F">
            <w:pPr>
              <w:pStyle w:val="Heading2"/>
              <w:outlineLvl w:val="1"/>
            </w:pPr>
          </w:p>
        </w:tc>
        <w:tc>
          <w:tcPr>
            <w:tcW w:w="20" w:type="dxa"/>
          </w:tcPr>
          <w:p w14:paraId="199CF3BF" w14:textId="77777777" w:rsidR="001A5B78" w:rsidRPr="00D60069" w:rsidRDefault="001A5B78" w:rsidP="00897C4F"/>
        </w:tc>
      </w:tr>
      <w:tr w:rsidR="00897C4F" w:rsidRPr="00D60069" w14:paraId="5173C701" w14:textId="77777777" w:rsidTr="001A5B78">
        <w:trPr>
          <w:gridAfter w:val="2"/>
          <w:wAfter w:w="3807" w:type="dxa"/>
          <w:trHeight w:val="447"/>
        </w:trPr>
        <w:tc>
          <w:tcPr>
            <w:tcW w:w="1560" w:type="dxa"/>
          </w:tcPr>
          <w:p w14:paraId="63D366E5" w14:textId="77777777" w:rsidR="00897C4F" w:rsidRPr="00A85653" w:rsidRDefault="00F704B2" w:rsidP="00897C4F">
            <w:pPr>
              <w:pStyle w:val="Heading2"/>
              <w:spacing w:before="120" w:after="120"/>
              <w:outlineLvl w:val="1"/>
            </w:pPr>
            <w:sdt>
              <w:sdtPr>
                <w:id w:val="874515555"/>
                <w:placeholder>
                  <w:docPart w:val="1A0566D4D2BC4D74A1B64EF878A4A1DB"/>
                </w:placeholder>
                <w:temporary/>
                <w:showingPlcHdr/>
                <w15:appearance w15:val="hidden"/>
              </w:sdtPr>
              <w:sdtEndPr/>
              <w:sdtContent>
                <w:r w:rsidR="00897C4F" w:rsidRPr="00A85653">
                  <w:t>Agenda item:</w:t>
                </w:r>
              </w:sdtContent>
            </w:sdt>
          </w:p>
        </w:tc>
        <w:tc>
          <w:tcPr>
            <w:tcW w:w="6804" w:type="dxa"/>
            <w:gridSpan w:val="2"/>
          </w:tcPr>
          <w:p w14:paraId="401F5009" w14:textId="7BC2B035" w:rsidR="00532520" w:rsidRPr="00A85653" w:rsidRDefault="00532520" w:rsidP="000007CB">
            <w:pPr>
              <w:spacing w:before="120" w:after="120"/>
              <w:rPr>
                <w:b/>
              </w:rPr>
            </w:pPr>
          </w:p>
        </w:tc>
        <w:tc>
          <w:tcPr>
            <w:tcW w:w="1840" w:type="dxa"/>
            <w:gridSpan w:val="2"/>
          </w:tcPr>
          <w:p w14:paraId="0C4E31E1" w14:textId="77777777" w:rsidR="00897C4F" w:rsidRPr="00D60069" w:rsidRDefault="00897C4F" w:rsidP="00897C4F">
            <w:pPr>
              <w:pStyle w:val="Heading2"/>
              <w:outlineLvl w:val="1"/>
            </w:pPr>
          </w:p>
        </w:tc>
        <w:tc>
          <w:tcPr>
            <w:tcW w:w="20" w:type="dxa"/>
          </w:tcPr>
          <w:p w14:paraId="2EDC3897" w14:textId="77777777" w:rsidR="00897C4F" w:rsidRPr="00D60069" w:rsidRDefault="00897C4F" w:rsidP="00897C4F"/>
        </w:tc>
      </w:tr>
      <w:tr w:rsidR="00A85653" w:rsidRPr="00D60069" w14:paraId="0EE5B275" w14:textId="77777777" w:rsidTr="001A5B78">
        <w:trPr>
          <w:gridAfter w:val="3"/>
          <w:wAfter w:w="3827" w:type="dxa"/>
          <w:trHeight w:val="956"/>
        </w:trPr>
        <w:tc>
          <w:tcPr>
            <w:tcW w:w="10204" w:type="dxa"/>
            <w:gridSpan w:val="5"/>
            <w:tcMar>
              <w:bottom w:w="288" w:type="dxa"/>
            </w:tcMar>
          </w:tcPr>
          <w:p w14:paraId="61A65C82" w14:textId="77777777" w:rsidR="00A85653" w:rsidRDefault="00F704B2" w:rsidP="00BC328E">
            <w:pPr>
              <w:pStyle w:val="Heading4"/>
              <w:spacing w:before="0" w:after="0"/>
              <w:outlineLvl w:val="3"/>
            </w:pPr>
            <w:sdt>
              <w:sdtPr>
                <w:id w:val="1845819393"/>
                <w:placeholder>
                  <w:docPart w:val="6DBDDFB2B64346CBBA3151E68D05A3A8"/>
                </w:placeholder>
                <w:temporary/>
                <w:showingPlcHdr/>
                <w15:appearance w15:val="hidden"/>
              </w:sdtPr>
              <w:sdtEndPr/>
              <w:sdtContent>
                <w:r w:rsidR="00A85653" w:rsidRPr="00D60069">
                  <w:t>Discussion:</w:t>
                </w:r>
              </w:sdtContent>
            </w:sdt>
          </w:p>
          <w:p w14:paraId="4637DDB0" w14:textId="77777777" w:rsidR="002B2E05" w:rsidRDefault="006A3E65" w:rsidP="00053C44">
            <w:pPr>
              <w:pStyle w:val="ListParagraph"/>
              <w:numPr>
                <w:ilvl w:val="0"/>
                <w:numId w:val="7"/>
              </w:numPr>
            </w:pPr>
            <w:r>
              <w:t>complete</w:t>
            </w:r>
          </w:p>
          <w:p w14:paraId="68408971" w14:textId="77777777" w:rsidR="00A85653" w:rsidRPr="00D60069" w:rsidRDefault="00A85653" w:rsidP="00575230">
            <w:pPr>
              <w:ind w:left="360"/>
            </w:pPr>
          </w:p>
        </w:tc>
      </w:tr>
      <w:tr w:rsidR="00B2031D" w:rsidRPr="00D60069" w14:paraId="56EE6DE8" w14:textId="77777777" w:rsidTr="001A5B78">
        <w:trPr>
          <w:gridAfter w:val="3"/>
          <w:wAfter w:w="3827" w:type="dxa"/>
          <w:trHeight w:val="419"/>
        </w:trPr>
        <w:tc>
          <w:tcPr>
            <w:tcW w:w="6096" w:type="dxa"/>
            <w:gridSpan w:val="2"/>
            <w:tcMar>
              <w:bottom w:w="288" w:type="dxa"/>
            </w:tcMar>
            <w:vAlign w:val="bottom"/>
          </w:tcPr>
          <w:p w14:paraId="1CFBF664" w14:textId="77777777" w:rsidR="00B2031D" w:rsidRPr="00D60069" w:rsidRDefault="00F704B2" w:rsidP="00B2031D">
            <w:pPr>
              <w:pStyle w:val="Heading2"/>
              <w:spacing w:before="0"/>
              <w:outlineLvl w:val="1"/>
            </w:pPr>
            <w:sdt>
              <w:sdtPr>
                <w:id w:val="1091510935"/>
                <w:placeholder>
                  <w:docPart w:val="0458ACD74F694D54843F6A1580CC9641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Action items</w:t>
                </w:r>
              </w:sdtContent>
            </w:sdt>
          </w:p>
        </w:tc>
        <w:tc>
          <w:tcPr>
            <w:tcW w:w="2268" w:type="dxa"/>
            <w:tcMar>
              <w:bottom w:w="288" w:type="dxa"/>
            </w:tcMar>
            <w:vAlign w:val="bottom"/>
          </w:tcPr>
          <w:p w14:paraId="09282389" w14:textId="77777777" w:rsidR="00B2031D" w:rsidRPr="00D60069" w:rsidRDefault="00F704B2" w:rsidP="00B2031D">
            <w:pPr>
              <w:pStyle w:val="Heading2"/>
              <w:outlineLvl w:val="1"/>
            </w:pPr>
            <w:sdt>
              <w:sdtPr>
                <w:id w:val="1432543139"/>
                <w:placeholder>
                  <w:docPart w:val="6FB6A5D78B004178AAEFD5F1EC75DA20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Mar>
              <w:bottom w:w="288" w:type="dxa"/>
            </w:tcMar>
            <w:vAlign w:val="bottom"/>
          </w:tcPr>
          <w:p w14:paraId="63E80400" w14:textId="77777777" w:rsidR="00B2031D" w:rsidRPr="00D60069" w:rsidRDefault="00F704B2" w:rsidP="00B2031D">
            <w:pPr>
              <w:pStyle w:val="Heading2"/>
              <w:outlineLvl w:val="1"/>
            </w:pPr>
            <w:sdt>
              <w:sdtPr>
                <w:id w:val="-573053641"/>
                <w:placeholder>
                  <w:docPart w:val="2F744848A4A8463BA4CAD30C5F281370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Deadline</w:t>
                </w:r>
              </w:sdtContent>
            </w:sdt>
          </w:p>
        </w:tc>
      </w:tr>
      <w:tr w:rsidR="00B2031D" w:rsidRPr="00D60069" w14:paraId="5D7B6E27" w14:textId="77777777" w:rsidTr="001A5B78">
        <w:trPr>
          <w:gridAfter w:val="3"/>
          <w:wAfter w:w="3827" w:type="dxa"/>
          <w:trHeight w:val="287"/>
        </w:trPr>
        <w:tc>
          <w:tcPr>
            <w:tcW w:w="6096" w:type="dxa"/>
            <w:gridSpan w:val="2"/>
            <w:tcMar>
              <w:bottom w:w="288" w:type="dxa"/>
            </w:tcMar>
          </w:tcPr>
          <w:p w14:paraId="13FB4B6E" w14:textId="77777777" w:rsidR="00B2031D" w:rsidRPr="00DC6228" w:rsidRDefault="00B2031D" w:rsidP="00E81505">
            <w:pPr>
              <w:pStyle w:val="ListBullet"/>
              <w:spacing w:before="0"/>
              <w:ind w:left="357" w:hanging="357"/>
            </w:pPr>
          </w:p>
        </w:tc>
        <w:tc>
          <w:tcPr>
            <w:tcW w:w="2268" w:type="dxa"/>
            <w:tcMar>
              <w:bottom w:w="288" w:type="dxa"/>
            </w:tcMar>
          </w:tcPr>
          <w:p w14:paraId="2A896EE3" w14:textId="77777777" w:rsidR="00B2031D" w:rsidRPr="00D60069" w:rsidRDefault="00B2031D" w:rsidP="00B2031D"/>
        </w:tc>
        <w:tc>
          <w:tcPr>
            <w:tcW w:w="1840" w:type="dxa"/>
            <w:gridSpan w:val="2"/>
            <w:tcMar>
              <w:bottom w:w="288" w:type="dxa"/>
            </w:tcMar>
          </w:tcPr>
          <w:p w14:paraId="756FCF95" w14:textId="77777777" w:rsidR="00B2031D" w:rsidRPr="00D60069" w:rsidRDefault="00B2031D" w:rsidP="00B2031D"/>
        </w:tc>
      </w:tr>
      <w:tr w:rsidR="001A5B78" w:rsidRPr="00D60069" w14:paraId="02F2A251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DC514" w14:textId="77777777" w:rsidR="001A5B78" w:rsidRDefault="001A5B78" w:rsidP="00F77637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53BE7438" w14:textId="77777777" w:rsidR="001A5B78" w:rsidRDefault="001A5B78" w:rsidP="00F77637">
            <w:pPr>
              <w:spacing w:before="120" w:after="120"/>
              <w:rPr>
                <w:b w:val="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4C7D6E05" w14:textId="77777777" w:rsidR="001A5B78" w:rsidRPr="00D60069" w:rsidRDefault="001A5B78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B78" w:rsidRPr="00D60069" w14:paraId="61D7635F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49B181" w14:textId="273F730C" w:rsidR="001A5B78" w:rsidRPr="00A85653" w:rsidRDefault="00F704B2" w:rsidP="007176D4">
            <w:pPr>
              <w:pStyle w:val="Heading2"/>
              <w:spacing w:before="120" w:after="120"/>
              <w:outlineLvl w:val="1"/>
              <w:rPr>
                <w:b/>
              </w:rPr>
            </w:pPr>
            <w:sdt>
              <w:sdtPr>
                <w:id w:val="44730946"/>
                <w:placeholder>
                  <w:docPart w:val="D099DCAC26E44D2B83A70B7265B7E184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1A5B78">
                  <w:rPr>
                    <w:b/>
                  </w:rPr>
                  <w:t>Agenda item:</w:t>
                </w:r>
              </w:sdtContent>
            </w:sdt>
            <w:r w:rsidR="001A5B78">
              <w:t xml:space="preserve">      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32B5E8E" w14:textId="77777777" w:rsidR="001A5B78" w:rsidRPr="00D60069" w:rsidRDefault="001A5B78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B78" w:rsidRPr="00D60069" w14:paraId="40329D04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4"/>
          <w:wAfter w:w="4250" w:type="dxa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C2209" w14:textId="77777777" w:rsidR="001A5B78" w:rsidRPr="001A5B78" w:rsidRDefault="00F704B2" w:rsidP="00F77637">
            <w:pPr>
              <w:pStyle w:val="Heading4"/>
              <w:spacing w:before="0" w:after="0"/>
              <w:outlineLvl w:val="3"/>
            </w:pPr>
            <w:sdt>
              <w:sdtPr>
                <w:id w:val="1909499002"/>
                <w:placeholder>
                  <w:docPart w:val="CC6C523D2BF04807957AFA7B6B848281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1A5B78">
                  <w:rPr>
                    <w:b/>
                  </w:rPr>
                  <w:t>Discussion:</w:t>
                </w:r>
              </w:sdtContent>
            </w:sdt>
          </w:p>
          <w:p w14:paraId="3836A45D" w14:textId="77777777" w:rsidR="002B2E05" w:rsidRDefault="002B2E05" w:rsidP="001A5B78">
            <w:pPr>
              <w:pStyle w:val="ListParagraph"/>
              <w:rPr>
                <w:b w:val="0"/>
              </w:rPr>
            </w:pPr>
          </w:p>
          <w:p w14:paraId="234C4653" w14:textId="77777777" w:rsidR="001A5B78" w:rsidRPr="001A5B78" w:rsidRDefault="001A5B78" w:rsidP="001A5B78">
            <w:pPr>
              <w:pStyle w:val="ListParagraph"/>
              <w:rPr>
                <w:b w:val="0"/>
              </w:rPr>
            </w:pPr>
          </w:p>
        </w:tc>
      </w:tr>
      <w:tr w:rsidR="001A5B78" w:rsidRPr="00D60069" w14:paraId="6E57BA18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E8B80" w14:textId="77777777" w:rsidR="001A5B78" w:rsidRPr="00D60069" w:rsidRDefault="00F704B2" w:rsidP="00F77637">
            <w:pPr>
              <w:pStyle w:val="Heading2"/>
              <w:spacing w:before="0"/>
              <w:outlineLvl w:val="1"/>
            </w:pPr>
            <w:sdt>
              <w:sdtPr>
                <w:id w:val="1179546694"/>
                <w:placeholder>
                  <w:docPart w:val="630CACC0299A4ED1B237C258F0DDF6E1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FAA0AA" w14:textId="77777777" w:rsidR="001A5B78" w:rsidRPr="00D60069" w:rsidRDefault="00F704B2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77648209"/>
                <w:placeholder>
                  <w:docPart w:val="8944C5A9458541D99E57D9138C96532C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27AA4" w14:textId="77777777" w:rsidR="001A5B78" w:rsidRPr="00D60069" w:rsidRDefault="00F704B2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64702032"/>
                <w:placeholder>
                  <w:docPart w:val="6D71508CCF424A95ACACDA5E57266B79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Deadline</w:t>
                </w:r>
              </w:sdtContent>
            </w:sdt>
          </w:p>
        </w:tc>
      </w:tr>
      <w:tr w:rsidR="001A5B78" w:rsidRPr="00D60069" w14:paraId="468650BF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B26BA" w14:textId="77777777" w:rsidR="001A5B78" w:rsidRPr="00D84AE4" w:rsidRDefault="001A5B78" w:rsidP="00D84AE4">
            <w:pPr>
              <w:pStyle w:val="ListBullet"/>
              <w:spacing w:before="0"/>
              <w:ind w:left="357" w:hanging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35978BA" w14:textId="77777777" w:rsidR="001A5B78" w:rsidRPr="00D60069" w:rsidRDefault="001A5B78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93229" w14:textId="77777777" w:rsidR="001A5B78" w:rsidRPr="00D60069" w:rsidRDefault="001A5B78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06E" w:rsidRPr="00D60069" w14:paraId="46FA9516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480E9" w14:textId="77777777" w:rsidR="00FE106E" w:rsidRDefault="00FE106E" w:rsidP="00FE106E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58623619" w14:textId="77777777" w:rsidR="00FE106E" w:rsidRDefault="00FE106E" w:rsidP="00FE106E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4AC2338D" w14:textId="77777777" w:rsidR="00FE106E" w:rsidRPr="00D84AE4" w:rsidRDefault="00FE106E" w:rsidP="00FE106E">
            <w:pPr>
              <w:pStyle w:val="ListBullet"/>
              <w:numPr>
                <w:ilvl w:val="0"/>
                <w:numId w:val="0"/>
              </w:numPr>
              <w:spacing w:before="0"/>
              <w:ind w:left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40733B" w14:textId="77777777" w:rsidR="00FE106E" w:rsidRPr="00D60069" w:rsidRDefault="00FE106E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14B18" w14:textId="77777777" w:rsidR="00FE106E" w:rsidRPr="00D60069" w:rsidRDefault="00FE106E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06E" w:rsidRPr="00A85653" w14:paraId="39EC5AB3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840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363DC5" w14:textId="7331C814" w:rsidR="00FE106E" w:rsidRPr="00A85653" w:rsidRDefault="00F704B2" w:rsidP="007176D4">
            <w:pPr>
              <w:pStyle w:val="Heading2"/>
              <w:spacing w:before="120" w:after="120"/>
              <w:outlineLvl w:val="1"/>
              <w:rPr>
                <w:b/>
              </w:rPr>
            </w:pPr>
            <w:sdt>
              <w:sdtPr>
                <w:id w:val="611406542"/>
                <w:placeholder>
                  <w:docPart w:val="AFDF844A52924E26B4F36328BFDB1674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1A5B78">
                  <w:rPr>
                    <w:b/>
                  </w:rPr>
                  <w:t>Agenda item:</w:t>
                </w:r>
              </w:sdtContent>
            </w:sdt>
            <w:r w:rsidR="00FE106E">
              <w:t xml:space="preserve">       </w:t>
            </w:r>
          </w:p>
        </w:tc>
      </w:tr>
      <w:tr w:rsidR="00FE106E" w:rsidRPr="001A5B78" w14:paraId="1FAE0B40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4"/>
          <w:wAfter w:w="4250" w:type="dxa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605E58" w14:textId="77777777" w:rsidR="00FE106E" w:rsidRPr="001A5B78" w:rsidRDefault="00F704B2" w:rsidP="004058E2">
            <w:pPr>
              <w:pStyle w:val="Heading4"/>
              <w:spacing w:before="0" w:after="0"/>
              <w:outlineLvl w:val="3"/>
            </w:pPr>
            <w:sdt>
              <w:sdtPr>
                <w:id w:val="-58021115"/>
                <w:placeholder>
                  <w:docPart w:val="B1839C6416C5435F83A430464764C10D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1A5B78">
                  <w:rPr>
                    <w:b/>
                  </w:rPr>
                  <w:t>Discussion:</w:t>
                </w:r>
              </w:sdtContent>
            </w:sdt>
          </w:p>
          <w:p w14:paraId="55E3CFF7" w14:textId="77777777" w:rsidR="00FE106E" w:rsidRPr="001A5B78" w:rsidRDefault="00FE106E" w:rsidP="007176D4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</w:p>
        </w:tc>
      </w:tr>
      <w:tr w:rsidR="00FE106E" w:rsidRPr="00D60069" w14:paraId="3AC49870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26BE4" w14:textId="77777777" w:rsidR="00FE106E" w:rsidRPr="00D60069" w:rsidRDefault="00F704B2" w:rsidP="004058E2">
            <w:pPr>
              <w:pStyle w:val="Heading2"/>
              <w:spacing w:before="0"/>
              <w:outlineLvl w:val="1"/>
            </w:pPr>
            <w:sdt>
              <w:sdtPr>
                <w:id w:val="1308818301"/>
                <w:placeholder>
                  <w:docPart w:val="4C731AF105E5486780D3D64B63C2D929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21FB45" w14:textId="77777777" w:rsidR="00FE106E" w:rsidRPr="00D60069" w:rsidRDefault="00F704B2" w:rsidP="004058E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46519036"/>
                <w:placeholder>
                  <w:docPart w:val="E87E0A60C2894A0B96F9CAB68D06386D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16035" w14:textId="77777777" w:rsidR="00FE106E" w:rsidRPr="00D60069" w:rsidRDefault="00F704B2" w:rsidP="004058E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3997809"/>
                <w:placeholder>
                  <w:docPart w:val="9F29515DA7DB4F14929E1A004D72F98A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Deadline</w:t>
                </w:r>
              </w:sdtContent>
            </w:sdt>
          </w:p>
        </w:tc>
      </w:tr>
      <w:tr w:rsidR="00FE106E" w:rsidRPr="00D60069" w14:paraId="78492A69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8C998" w14:textId="77777777" w:rsidR="00FE106E" w:rsidRPr="00D84AE4" w:rsidRDefault="00FE106E" w:rsidP="004058E2">
            <w:pPr>
              <w:pStyle w:val="ListBullet"/>
              <w:spacing w:before="0"/>
              <w:ind w:left="357" w:hanging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FA9BF2" w14:textId="77777777" w:rsidR="00FE106E" w:rsidRPr="00D60069" w:rsidRDefault="00FE106E" w:rsidP="0040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5095" w14:textId="77777777" w:rsidR="00FE106E" w:rsidRPr="00D60069" w:rsidRDefault="00FE106E" w:rsidP="0040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CE685" w14:textId="77777777" w:rsidR="001A5B78" w:rsidRDefault="001A5B78" w:rsidP="00162F18">
      <w:pPr>
        <w:pStyle w:val="Heading1"/>
        <w:spacing w:before="480"/>
      </w:pPr>
    </w:p>
    <w:p w14:paraId="00545735" w14:textId="77777777" w:rsidR="00FE106E" w:rsidRDefault="00FE106E" w:rsidP="00162F18">
      <w:pPr>
        <w:pStyle w:val="Heading1"/>
        <w:spacing w:before="480"/>
      </w:pPr>
    </w:p>
    <w:p w14:paraId="3EA24C65" w14:textId="77777777" w:rsidR="002B2D13" w:rsidRPr="00D60069" w:rsidRDefault="00F704B2" w:rsidP="00162F18">
      <w:pPr>
        <w:pStyle w:val="Heading1"/>
        <w:spacing w:before="480"/>
      </w:pPr>
      <w:sdt>
        <w:sdtPr>
          <w:id w:val="-1794281877"/>
          <w:placeholder>
            <w:docPart w:val="405FE8ADB8C742FBBCD4F46FADF1FB4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735984BF" w14:textId="77777777" w:rsidR="002B2D13" w:rsidRPr="00D60069" w:rsidRDefault="00E72975">
      <w:pPr>
        <w:pStyle w:val="Heading4"/>
      </w:pPr>
      <w:r>
        <w:t>Next call:</w:t>
      </w:r>
    </w:p>
    <w:p w14:paraId="4C469B9B" w14:textId="1A6BEC5F" w:rsidR="002B2D13" w:rsidRPr="00D60069" w:rsidRDefault="00400071">
      <w:r>
        <w:t>November 30</w:t>
      </w:r>
      <w:r w:rsidR="008036C7">
        <w:t xml:space="preserve">, </w:t>
      </w:r>
      <w:r w:rsidR="00D84AE4">
        <w:t xml:space="preserve">2020 </w:t>
      </w:r>
      <w:r w:rsidR="0016170C">
        <w:t xml:space="preserve"> </w:t>
      </w:r>
      <w:r w:rsidR="00BA7AFA">
        <w:t xml:space="preserve"> </w:t>
      </w:r>
      <w:r w:rsidR="00D84AE4" w:rsidRPr="00C9287B">
        <w:t>11am ET / 8am PST/ 5pm CET</w:t>
      </w:r>
    </w:p>
    <w:sectPr w:rsidR="002B2D13" w:rsidRPr="00D60069" w:rsidSect="00B2031D">
      <w:footerReference w:type="default" r:id="rId9"/>
      <w:footerReference w:type="first" r:id="rId10"/>
      <w:type w:val="continuous"/>
      <w:pgSz w:w="12240" w:h="15840" w:code="1"/>
      <w:pgMar w:top="1008" w:right="1008" w:bottom="426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A03A1" w14:textId="77777777" w:rsidR="00F704B2" w:rsidRDefault="00F704B2">
      <w:pPr>
        <w:spacing w:before="0" w:after="0"/>
      </w:pPr>
      <w:r>
        <w:separator/>
      </w:r>
    </w:p>
  </w:endnote>
  <w:endnote w:type="continuationSeparator" w:id="0">
    <w:p w14:paraId="4E64D66C" w14:textId="77777777" w:rsidR="00F704B2" w:rsidRDefault="00F704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EBA59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0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657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40C31" w14:textId="77777777" w:rsidR="0010250B" w:rsidRDefault="00102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0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C7823" w14:textId="77777777" w:rsidR="00F704B2" w:rsidRDefault="00F704B2">
      <w:pPr>
        <w:spacing w:before="0" w:after="0"/>
      </w:pPr>
      <w:r>
        <w:separator/>
      </w:r>
    </w:p>
  </w:footnote>
  <w:footnote w:type="continuationSeparator" w:id="0">
    <w:p w14:paraId="0A3EB01E" w14:textId="77777777" w:rsidR="00F704B2" w:rsidRDefault="00F704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48A65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8C6D82"/>
    <w:multiLevelType w:val="hybridMultilevel"/>
    <w:tmpl w:val="BDDE719C"/>
    <w:lvl w:ilvl="0" w:tplc="C9D474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0540"/>
    <w:multiLevelType w:val="hybridMultilevel"/>
    <w:tmpl w:val="2D963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D3"/>
    <w:rsid w:val="000007CB"/>
    <w:rsid w:val="000047EA"/>
    <w:rsid w:val="000313DF"/>
    <w:rsid w:val="0003528D"/>
    <w:rsid w:val="00053C44"/>
    <w:rsid w:val="00083881"/>
    <w:rsid w:val="000A13D0"/>
    <w:rsid w:val="000A330F"/>
    <w:rsid w:val="000D420F"/>
    <w:rsid w:val="000E0F51"/>
    <w:rsid w:val="0010250B"/>
    <w:rsid w:val="00131048"/>
    <w:rsid w:val="00131962"/>
    <w:rsid w:val="0014051E"/>
    <w:rsid w:val="00146106"/>
    <w:rsid w:val="0016170C"/>
    <w:rsid w:val="00162F18"/>
    <w:rsid w:val="00165DAD"/>
    <w:rsid w:val="00170FB8"/>
    <w:rsid w:val="00181F4B"/>
    <w:rsid w:val="001A2E26"/>
    <w:rsid w:val="001A5B78"/>
    <w:rsid w:val="001E0877"/>
    <w:rsid w:val="001E3A47"/>
    <w:rsid w:val="001E52FB"/>
    <w:rsid w:val="001F68B9"/>
    <w:rsid w:val="00207385"/>
    <w:rsid w:val="002242FE"/>
    <w:rsid w:val="00225795"/>
    <w:rsid w:val="0027203A"/>
    <w:rsid w:val="00287EA1"/>
    <w:rsid w:val="002B2D13"/>
    <w:rsid w:val="002B2E05"/>
    <w:rsid w:val="002B4137"/>
    <w:rsid w:val="002E6B28"/>
    <w:rsid w:val="002F2CD5"/>
    <w:rsid w:val="003055E3"/>
    <w:rsid w:val="003063FC"/>
    <w:rsid w:val="00334978"/>
    <w:rsid w:val="0034721D"/>
    <w:rsid w:val="00363081"/>
    <w:rsid w:val="00391B61"/>
    <w:rsid w:val="003A607A"/>
    <w:rsid w:val="003B1F1E"/>
    <w:rsid w:val="003C3721"/>
    <w:rsid w:val="003C5833"/>
    <w:rsid w:val="003D1710"/>
    <w:rsid w:val="003D5BF7"/>
    <w:rsid w:val="003D749C"/>
    <w:rsid w:val="003F257D"/>
    <w:rsid w:val="00400071"/>
    <w:rsid w:val="00423D44"/>
    <w:rsid w:val="004243A3"/>
    <w:rsid w:val="004451E2"/>
    <w:rsid w:val="004562B4"/>
    <w:rsid w:val="00463F35"/>
    <w:rsid w:val="00467D5C"/>
    <w:rsid w:val="00484702"/>
    <w:rsid w:val="004A4FED"/>
    <w:rsid w:val="004B122F"/>
    <w:rsid w:val="004B5387"/>
    <w:rsid w:val="004B6863"/>
    <w:rsid w:val="004C312D"/>
    <w:rsid w:val="004E1A19"/>
    <w:rsid w:val="004F7C7E"/>
    <w:rsid w:val="00532520"/>
    <w:rsid w:val="00575230"/>
    <w:rsid w:val="00576D83"/>
    <w:rsid w:val="0057763C"/>
    <w:rsid w:val="00581C9F"/>
    <w:rsid w:val="00590F4D"/>
    <w:rsid w:val="005A2266"/>
    <w:rsid w:val="005A7217"/>
    <w:rsid w:val="005A7328"/>
    <w:rsid w:val="005B4335"/>
    <w:rsid w:val="005B5F64"/>
    <w:rsid w:val="005B7A00"/>
    <w:rsid w:val="006144FE"/>
    <w:rsid w:val="006344A8"/>
    <w:rsid w:val="006530B4"/>
    <w:rsid w:val="006734FE"/>
    <w:rsid w:val="0069517C"/>
    <w:rsid w:val="006970D1"/>
    <w:rsid w:val="006A3E65"/>
    <w:rsid w:val="0070537F"/>
    <w:rsid w:val="007154DE"/>
    <w:rsid w:val="007176D4"/>
    <w:rsid w:val="0072211E"/>
    <w:rsid w:val="00734EEC"/>
    <w:rsid w:val="007621A7"/>
    <w:rsid w:val="00763049"/>
    <w:rsid w:val="007725BA"/>
    <w:rsid w:val="007729F8"/>
    <w:rsid w:val="0079266E"/>
    <w:rsid w:val="00796B02"/>
    <w:rsid w:val="007C20A9"/>
    <w:rsid w:val="007D241C"/>
    <w:rsid w:val="007D57C7"/>
    <w:rsid w:val="007F04FA"/>
    <w:rsid w:val="007F15C4"/>
    <w:rsid w:val="007F7966"/>
    <w:rsid w:val="008036C7"/>
    <w:rsid w:val="00812479"/>
    <w:rsid w:val="00875E4A"/>
    <w:rsid w:val="00881E92"/>
    <w:rsid w:val="00897C4F"/>
    <w:rsid w:val="008A1038"/>
    <w:rsid w:val="008D1B11"/>
    <w:rsid w:val="00910EBC"/>
    <w:rsid w:val="00912A1D"/>
    <w:rsid w:val="00913D8F"/>
    <w:rsid w:val="00927DFF"/>
    <w:rsid w:val="0093333F"/>
    <w:rsid w:val="00933710"/>
    <w:rsid w:val="009906BA"/>
    <w:rsid w:val="00997FEA"/>
    <w:rsid w:val="009B2949"/>
    <w:rsid w:val="009E4B9A"/>
    <w:rsid w:val="009F00C4"/>
    <w:rsid w:val="00A11202"/>
    <w:rsid w:val="00A42DF0"/>
    <w:rsid w:val="00A45D58"/>
    <w:rsid w:val="00A64BEF"/>
    <w:rsid w:val="00A85414"/>
    <w:rsid w:val="00A855B6"/>
    <w:rsid w:val="00A85653"/>
    <w:rsid w:val="00A875CA"/>
    <w:rsid w:val="00A87AED"/>
    <w:rsid w:val="00A924AD"/>
    <w:rsid w:val="00AB74A1"/>
    <w:rsid w:val="00B0139E"/>
    <w:rsid w:val="00B05FB4"/>
    <w:rsid w:val="00B2031D"/>
    <w:rsid w:val="00B237F8"/>
    <w:rsid w:val="00B26EF3"/>
    <w:rsid w:val="00B30D7C"/>
    <w:rsid w:val="00B459A2"/>
    <w:rsid w:val="00B45BDC"/>
    <w:rsid w:val="00B56F8C"/>
    <w:rsid w:val="00B572B4"/>
    <w:rsid w:val="00B72531"/>
    <w:rsid w:val="00B82ED7"/>
    <w:rsid w:val="00B85ED3"/>
    <w:rsid w:val="00B86E81"/>
    <w:rsid w:val="00B87301"/>
    <w:rsid w:val="00B92781"/>
    <w:rsid w:val="00B94AC9"/>
    <w:rsid w:val="00BA0512"/>
    <w:rsid w:val="00BA7AFA"/>
    <w:rsid w:val="00BC0FEA"/>
    <w:rsid w:val="00BC328E"/>
    <w:rsid w:val="00BC490B"/>
    <w:rsid w:val="00BC7142"/>
    <w:rsid w:val="00BD1B6D"/>
    <w:rsid w:val="00BE378D"/>
    <w:rsid w:val="00C17D36"/>
    <w:rsid w:val="00C227FF"/>
    <w:rsid w:val="00C25F0B"/>
    <w:rsid w:val="00C4213C"/>
    <w:rsid w:val="00C51C9D"/>
    <w:rsid w:val="00C53FF1"/>
    <w:rsid w:val="00C807FF"/>
    <w:rsid w:val="00C846ED"/>
    <w:rsid w:val="00C9287B"/>
    <w:rsid w:val="00CB4603"/>
    <w:rsid w:val="00CC546C"/>
    <w:rsid w:val="00CE1F82"/>
    <w:rsid w:val="00D3196A"/>
    <w:rsid w:val="00D32F2C"/>
    <w:rsid w:val="00D60069"/>
    <w:rsid w:val="00D62E01"/>
    <w:rsid w:val="00D661EE"/>
    <w:rsid w:val="00D84AE4"/>
    <w:rsid w:val="00DB2432"/>
    <w:rsid w:val="00DC3281"/>
    <w:rsid w:val="00DC6228"/>
    <w:rsid w:val="00DE37D0"/>
    <w:rsid w:val="00DF2627"/>
    <w:rsid w:val="00DF4DD4"/>
    <w:rsid w:val="00E048B4"/>
    <w:rsid w:val="00E16DEE"/>
    <w:rsid w:val="00E23314"/>
    <w:rsid w:val="00E37D5C"/>
    <w:rsid w:val="00E72975"/>
    <w:rsid w:val="00E81505"/>
    <w:rsid w:val="00E85528"/>
    <w:rsid w:val="00E9659D"/>
    <w:rsid w:val="00E97809"/>
    <w:rsid w:val="00EC3FD5"/>
    <w:rsid w:val="00ED087E"/>
    <w:rsid w:val="00F0350F"/>
    <w:rsid w:val="00F11C4D"/>
    <w:rsid w:val="00F17585"/>
    <w:rsid w:val="00F27275"/>
    <w:rsid w:val="00F35D2F"/>
    <w:rsid w:val="00F434DD"/>
    <w:rsid w:val="00F53BE3"/>
    <w:rsid w:val="00F54A5E"/>
    <w:rsid w:val="00F56853"/>
    <w:rsid w:val="00F609E5"/>
    <w:rsid w:val="00F704B2"/>
    <w:rsid w:val="00F735A6"/>
    <w:rsid w:val="00FA6A06"/>
    <w:rsid w:val="00FC3F62"/>
    <w:rsid w:val="00FE106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77014"/>
  <w15:docId w15:val="{09ADE3C1-B2B7-4FFD-9FAE-166BC0B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70F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E52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A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ms-itc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barry\Downloads\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EF67B5F6CF46BA8434AE6A0FD78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8B24-D540-4174-B749-3E53C07DE24E}"/>
      </w:docPartPr>
      <w:docPartBody>
        <w:p w:rsidR="007B76C1" w:rsidRDefault="00CA5C20">
          <w:pPr>
            <w:pStyle w:val="50EF67B5F6CF46BA8434AE6A0FD78053"/>
          </w:pPr>
          <w:r>
            <w:t>Attendees:</w:t>
          </w:r>
        </w:p>
      </w:docPartBody>
    </w:docPart>
    <w:docPart>
      <w:docPartPr>
        <w:name w:val="ADE171114D2E4E218E058277E4BD0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507F9-00B3-44F4-931E-A703C7FFCD7F}"/>
      </w:docPartPr>
      <w:docPartBody>
        <w:p w:rsidR="007B76C1" w:rsidRDefault="00CA5C20">
          <w:pPr>
            <w:pStyle w:val="ADE171114D2E4E218E058277E4BD023C"/>
          </w:pPr>
          <w:r>
            <w:t>Minutes</w:t>
          </w:r>
        </w:p>
      </w:docPartBody>
    </w:docPart>
    <w:docPart>
      <w:docPartPr>
        <w:name w:val="B533D27A841846D6AD7254FF7EF9A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5E8A4-B661-4B92-B857-ADE92190C32E}"/>
      </w:docPartPr>
      <w:docPartBody>
        <w:p w:rsidR="007B76C1" w:rsidRDefault="00CA5C20">
          <w:pPr>
            <w:pStyle w:val="B533D27A841846D6AD7254FF7EF9A74B"/>
          </w:pPr>
          <w:r>
            <w:t>Agenda item:</w:t>
          </w:r>
        </w:p>
      </w:docPartBody>
    </w:docPart>
    <w:docPart>
      <w:docPartPr>
        <w:name w:val="92E8D5CA4A224BCBA3CD28853BB94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64E23-210B-409E-A278-168F2480D5BA}"/>
      </w:docPartPr>
      <w:docPartBody>
        <w:p w:rsidR="007B76C1" w:rsidRDefault="00CA5C20">
          <w:pPr>
            <w:pStyle w:val="92E8D5CA4A224BCBA3CD28853BB9413A"/>
          </w:pPr>
          <w:r>
            <w:t>Discussion:</w:t>
          </w:r>
        </w:p>
      </w:docPartBody>
    </w:docPart>
    <w:docPart>
      <w:docPartPr>
        <w:name w:val="250C9447D21442A6A0E76BEE38670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5951-62A3-463F-BED2-D69E6B46F80F}"/>
      </w:docPartPr>
      <w:docPartBody>
        <w:p w:rsidR="007B76C1" w:rsidRDefault="00CA5C20">
          <w:pPr>
            <w:pStyle w:val="250C9447D21442A6A0E76BEE38670414"/>
          </w:pPr>
          <w:r>
            <w:t>Action items</w:t>
          </w:r>
        </w:p>
      </w:docPartBody>
    </w:docPart>
    <w:docPart>
      <w:docPartPr>
        <w:name w:val="16EC7AAC244A405CA1511A899219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3A871-A264-4DCB-854B-03B8C2F33BCA}"/>
      </w:docPartPr>
      <w:docPartBody>
        <w:p w:rsidR="007B76C1" w:rsidRDefault="00CA5C20">
          <w:pPr>
            <w:pStyle w:val="16EC7AAC244A405CA1511A899219E1A0"/>
          </w:pPr>
          <w:r>
            <w:t>Person responsible</w:t>
          </w:r>
        </w:p>
      </w:docPartBody>
    </w:docPart>
    <w:docPart>
      <w:docPartPr>
        <w:name w:val="6778175C77AF4C33A58C9ED7D135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3E59-F967-4647-A8CE-BD6C518DEADB}"/>
      </w:docPartPr>
      <w:docPartBody>
        <w:p w:rsidR="007B76C1" w:rsidRDefault="00CA5C20">
          <w:pPr>
            <w:pStyle w:val="6778175C77AF4C33A58C9ED7D135DC78"/>
          </w:pPr>
          <w:r>
            <w:t>Deadline</w:t>
          </w:r>
        </w:p>
      </w:docPartBody>
    </w:docPart>
    <w:docPart>
      <w:docPartPr>
        <w:name w:val="43F1DDA32D314C4CB10182F29481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14A86-9C54-4876-A3E2-7FFCEDDB64EA}"/>
      </w:docPartPr>
      <w:docPartBody>
        <w:p w:rsidR="007B76C1" w:rsidRDefault="00CA5C20">
          <w:pPr>
            <w:pStyle w:val="43F1DDA32D314C4CB10182F29481A07A"/>
          </w:pPr>
          <w:r>
            <w:t>Discussion:</w:t>
          </w:r>
        </w:p>
      </w:docPartBody>
    </w:docPart>
    <w:docPart>
      <w:docPartPr>
        <w:name w:val="DA57C3C71AAB4302BE528ACB70CA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9BBE4-6F38-450B-A75D-024C94D66BB2}"/>
      </w:docPartPr>
      <w:docPartBody>
        <w:p w:rsidR="007B76C1" w:rsidRDefault="00CA5C20">
          <w:pPr>
            <w:pStyle w:val="DA57C3C71AAB4302BE528ACB70CA9E73"/>
          </w:pPr>
          <w:r>
            <w:t>Action items</w:t>
          </w:r>
        </w:p>
      </w:docPartBody>
    </w:docPart>
    <w:docPart>
      <w:docPartPr>
        <w:name w:val="E236058F28EC43268715D3D051F2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4221A-02A1-4C8D-BA38-EDE3259030C5}"/>
      </w:docPartPr>
      <w:docPartBody>
        <w:p w:rsidR="007B76C1" w:rsidRDefault="00CA5C20">
          <w:pPr>
            <w:pStyle w:val="E236058F28EC43268715D3D051F25386"/>
          </w:pPr>
          <w:r>
            <w:t>Person responsible</w:t>
          </w:r>
        </w:p>
      </w:docPartBody>
    </w:docPart>
    <w:docPart>
      <w:docPartPr>
        <w:name w:val="4893C6FCB6214AA787D18439EE7DA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F2FC9-4907-44A1-8B1A-74D0C5438165}"/>
      </w:docPartPr>
      <w:docPartBody>
        <w:p w:rsidR="007B76C1" w:rsidRDefault="00CA5C20">
          <w:pPr>
            <w:pStyle w:val="4893C6FCB6214AA787D18439EE7DAA85"/>
          </w:pPr>
          <w:r>
            <w:t>Deadline</w:t>
          </w:r>
        </w:p>
      </w:docPartBody>
    </w:docPart>
    <w:docPart>
      <w:docPartPr>
        <w:name w:val="405FE8ADB8C742FBBCD4F46FADF1F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F567-6D34-4F55-801B-C9A4C2003F11}"/>
      </w:docPartPr>
      <w:docPartBody>
        <w:p w:rsidR="007B76C1" w:rsidRDefault="00CA5C20">
          <w:pPr>
            <w:pStyle w:val="405FE8ADB8C742FBBCD4F46FADF1FB4C"/>
          </w:pPr>
          <w:r>
            <w:t>Other Information</w:t>
          </w:r>
        </w:p>
      </w:docPartBody>
    </w:docPart>
    <w:docPart>
      <w:docPartPr>
        <w:name w:val="1A0566D4D2BC4D74A1B64EF878A4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4F55-E2DE-41CE-B782-0137D64E1680}"/>
      </w:docPartPr>
      <w:docPartBody>
        <w:p w:rsidR="004C0AC3" w:rsidRDefault="007414BA" w:rsidP="007414BA">
          <w:pPr>
            <w:pStyle w:val="1A0566D4D2BC4D74A1B64EF878A4A1DB"/>
          </w:pPr>
          <w:r>
            <w:t>Agenda item:</w:t>
          </w:r>
        </w:p>
      </w:docPartBody>
    </w:docPart>
    <w:docPart>
      <w:docPartPr>
        <w:name w:val="0458ACD74F694D54843F6A1580CC9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0C58-88F6-4FBB-ABE3-31E74D9DFCC4}"/>
      </w:docPartPr>
      <w:docPartBody>
        <w:p w:rsidR="004C0AC3" w:rsidRDefault="007414BA" w:rsidP="007414BA">
          <w:pPr>
            <w:pStyle w:val="0458ACD74F694D54843F6A1580CC9641"/>
          </w:pPr>
          <w:r>
            <w:t>Action items</w:t>
          </w:r>
        </w:p>
      </w:docPartBody>
    </w:docPart>
    <w:docPart>
      <w:docPartPr>
        <w:name w:val="6FB6A5D78B004178AAEFD5F1EC75D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12F82-0CB8-4C51-9BB7-F7885E0978EF}"/>
      </w:docPartPr>
      <w:docPartBody>
        <w:p w:rsidR="004C0AC3" w:rsidRDefault="007414BA" w:rsidP="007414BA">
          <w:pPr>
            <w:pStyle w:val="6FB6A5D78B004178AAEFD5F1EC75DA20"/>
          </w:pPr>
          <w:r>
            <w:t>Person responsible</w:t>
          </w:r>
        </w:p>
      </w:docPartBody>
    </w:docPart>
    <w:docPart>
      <w:docPartPr>
        <w:name w:val="2F744848A4A8463BA4CAD30C5F28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0E06D-1C33-4F1D-B62A-06EDF4ECCBE5}"/>
      </w:docPartPr>
      <w:docPartBody>
        <w:p w:rsidR="004C0AC3" w:rsidRDefault="007414BA" w:rsidP="007414BA">
          <w:pPr>
            <w:pStyle w:val="2F744848A4A8463BA4CAD30C5F281370"/>
          </w:pPr>
          <w:r>
            <w:t>Deadline</w:t>
          </w:r>
        </w:p>
      </w:docPartBody>
    </w:docPart>
    <w:docPart>
      <w:docPartPr>
        <w:name w:val="6DBDDFB2B64346CBBA3151E68D05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1456-5CAF-44DD-A121-A07A0E074C9A}"/>
      </w:docPartPr>
      <w:docPartBody>
        <w:p w:rsidR="00BD587F" w:rsidRDefault="004C0AC3" w:rsidP="004C0AC3">
          <w:pPr>
            <w:pStyle w:val="6DBDDFB2B64346CBBA3151E68D05A3A8"/>
          </w:pPr>
          <w:r>
            <w:t>Discussion:</w:t>
          </w:r>
        </w:p>
      </w:docPartBody>
    </w:docPart>
    <w:docPart>
      <w:docPartPr>
        <w:name w:val="630CACC0299A4ED1B237C258F0DDF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64107-7938-419C-BDF9-F7A193DB86EE}"/>
      </w:docPartPr>
      <w:docPartBody>
        <w:p w:rsidR="00EF7C16" w:rsidRDefault="00A5377B" w:rsidP="00A5377B">
          <w:pPr>
            <w:pStyle w:val="630CACC0299A4ED1B237C258F0DDF6E1"/>
          </w:pPr>
          <w:r>
            <w:t>Action items</w:t>
          </w:r>
        </w:p>
      </w:docPartBody>
    </w:docPart>
    <w:docPart>
      <w:docPartPr>
        <w:name w:val="8944C5A9458541D99E57D9138C965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7C7B4-D202-4FF4-95FE-8D9B590C9630}"/>
      </w:docPartPr>
      <w:docPartBody>
        <w:p w:rsidR="00EF7C16" w:rsidRDefault="00A5377B" w:rsidP="00A5377B">
          <w:pPr>
            <w:pStyle w:val="8944C5A9458541D99E57D9138C96532C"/>
          </w:pPr>
          <w:r>
            <w:t>Person responsible</w:t>
          </w:r>
        </w:p>
      </w:docPartBody>
    </w:docPart>
    <w:docPart>
      <w:docPartPr>
        <w:name w:val="6D71508CCF424A95ACACDA5E5726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00C45-1A60-49B5-AD21-087DC2A7E864}"/>
      </w:docPartPr>
      <w:docPartBody>
        <w:p w:rsidR="00EF7C16" w:rsidRDefault="00A5377B" w:rsidP="00A5377B">
          <w:pPr>
            <w:pStyle w:val="6D71508CCF424A95ACACDA5E57266B79"/>
          </w:pPr>
          <w:r>
            <w:t>Deadline</w:t>
          </w:r>
        </w:p>
      </w:docPartBody>
    </w:docPart>
    <w:docPart>
      <w:docPartPr>
        <w:name w:val="D099DCAC26E44D2B83A70B7265B7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F2C0C-FCD4-478C-9E42-9D3D724C9350}"/>
      </w:docPartPr>
      <w:docPartBody>
        <w:p w:rsidR="00EF7C16" w:rsidRDefault="00A5377B" w:rsidP="00A5377B">
          <w:pPr>
            <w:pStyle w:val="D099DCAC26E44D2B83A70B7265B7E184"/>
          </w:pPr>
          <w:r>
            <w:t>Agenda item:</w:t>
          </w:r>
        </w:p>
      </w:docPartBody>
    </w:docPart>
    <w:docPart>
      <w:docPartPr>
        <w:name w:val="CC6C523D2BF04807957AFA7B6B84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3977E-AE12-4A9C-ABAE-510511BEC68D}"/>
      </w:docPartPr>
      <w:docPartBody>
        <w:p w:rsidR="00EF7C16" w:rsidRDefault="00A5377B" w:rsidP="00A5377B">
          <w:pPr>
            <w:pStyle w:val="CC6C523D2BF04807957AFA7B6B848281"/>
          </w:pPr>
          <w:r>
            <w:t>Discussion:</w:t>
          </w:r>
        </w:p>
      </w:docPartBody>
    </w:docPart>
    <w:docPart>
      <w:docPartPr>
        <w:name w:val="AFDF844A52924E26B4F36328BFDB1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F133C-586B-4377-8053-5FBB23EBA464}"/>
      </w:docPartPr>
      <w:docPartBody>
        <w:p w:rsidR="00F53BCD" w:rsidRDefault="00825742" w:rsidP="00825742">
          <w:pPr>
            <w:pStyle w:val="AFDF844A52924E26B4F36328BFDB1674"/>
          </w:pPr>
          <w:r>
            <w:t>Agenda item:</w:t>
          </w:r>
        </w:p>
      </w:docPartBody>
    </w:docPart>
    <w:docPart>
      <w:docPartPr>
        <w:name w:val="B1839C6416C5435F83A430464764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4B5B-A61A-442B-8B87-E94E9B051B91}"/>
      </w:docPartPr>
      <w:docPartBody>
        <w:p w:rsidR="00F53BCD" w:rsidRDefault="00825742" w:rsidP="00825742">
          <w:pPr>
            <w:pStyle w:val="B1839C6416C5435F83A430464764C10D"/>
          </w:pPr>
          <w:r>
            <w:t>Discussion:</w:t>
          </w:r>
        </w:p>
      </w:docPartBody>
    </w:docPart>
    <w:docPart>
      <w:docPartPr>
        <w:name w:val="4C731AF105E5486780D3D64B63C2D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F296-7D0C-44C4-95EB-1ED947410C4D}"/>
      </w:docPartPr>
      <w:docPartBody>
        <w:p w:rsidR="00F53BCD" w:rsidRDefault="00825742" w:rsidP="00825742">
          <w:pPr>
            <w:pStyle w:val="4C731AF105E5486780D3D64B63C2D929"/>
          </w:pPr>
          <w:r>
            <w:t>Action items</w:t>
          </w:r>
        </w:p>
      </w:docPartBody>
    </w:docPart>
    <w:docPart>
      <w:docPartPr>
        <w:name w:val="E87E0A60C2894A0B96F9CAB68D06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5CC7F-E779-4F37-8D7F-BA3780C34850}"/>
      </w:docPartPr>
      <w:docPartBody>
        <w:p w:rsidR="00F53BCD" w:rsidRDefault="00825742" w:rsidP="00825742">
          <w:pPr>
            <w:pStyle w:val="E87E0A60C2894A0B96F9CAB68D06386D"/>
          </w:pPr>
          <w:r>
            <w:t>Person responsible</w:t>
          </w:r>
        </w:p>
      </w:docPartBody>
    </w:docPart>
    <w:docPart>
      <w:docPartPr>
        <w:name w:val="9F29515DA7DB4F14929E1A004D72F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5E5A5-D1C1-4B3B-B6D9-5D684DEFA91D}"/>
      </w:docPartPr>
      <w:docPartBody>
        <w:p w:rsidR="00F53BCD" w:rsidRDefault="00825742" w:rsidP="00825742">
          <w:pPr>
            <w:pStyle w:val="9F29515DA7DB4F14929E1A004D72F98A"/>
          </w:pPr>
          <w:r>
            <w:t>Deadline</w:t>
          </w:r>
        </w:p>
      </w:docPartBody>
    </w:docPart>
    <w:docPart>
      <w:docPartPr>
        <w:name w:val="A35EDDFB162C4DCE95132D0C45D2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4166-8F7F-449B-9AED-1A68D09A4610}"/>
      </w:docPartPr>
      <w:docPartBody>
        <w:p w:rsidR="00F53BCD" w:rsidRDefault="00825742" w:rsidP="00825742">
          <w:pPr>
            <w:pStyle w:val="A35EDDFB162C4DCE95132D0C45D20EA1"/>
          </w:pPr>
          <w:r>
            <w:t>Agenda item: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20"/>
    <w:rsid w:val="0001049E"/>
    <w:rsid w:val="000342CA"/>
    <w:rsid w:val="00056C84"/>
    <w:rsid w:val="00076C20"/>
    <w:rsid w:val="000E0699"/>
    <w:rsid w:val="0011571B"/>
    <w:rsid w:val="00120F6B"/>
    <w:rsid w:val="0012267E"/>
    <w:rsid w:val="00147CC4"/>
    <w:rsid w:val="001736D4"/>
    <w:rsid w:val="002560D2"/>
    <w:rsid w:val="00286D48"/>
    <w:rsid w:val="002A0383"/>
    <w:rsid w:val="002F5554"/>
    <w:rsid w:val="003402F6"/>
    <w:rsid w:val="003B094F"/>
    <w:rsid w:val="003D20AE"/>
    <w:rsid w:val="003F117C"/>
    <w:rsid w:val="003F5C52"/>
    <w:rsid w:val="00461BA8"/>
    <w:rsid w:val="0048014E"/>
    <w:rsid w:val="004C0AC3"/>
    <w:rsid w:val="004D2AE7"/>
    <w:rsid w:val="0053024F"/>
    <w:rsid w:val="005549F7"/>
    <w:rsid w:val="005924C2"/>
    <w:rsid w:val="00694724"/>
    <w:rsid w:val="007414BA"/>
    <w:rsid w:val="00763263"/>
    <w:rsid w:val="007B76C1"/>
    <w:rsid w:val="007D4935"/>
    <w:rsid w:val="00825742"/>
    <w:rsid w:val="00827087"/>
    <w:rsid w:val="00891882"/>
    <w:rsid w:val="008A37D3"/>
    <w:rsid w:val="00935589"/>
    <w:rsid w:val="00935B26"/>
    <w:rsid w:val="00962660"/>
    <w:rsid w:val="00A5377B"/>
    <w:rsid w:val="00A719A8"/>
    <w:rsid w:val="00AB78E9"/>
    <w:rsid w:val="00AF00BC"/>
    <w:rsid w:val="00B2544B"/>
    <w:rsid w:val="00BD587F"/>
    <w:rsid w:val="00C30078"/>
    <w:rsid w:val="00C56711"/>
    <w:rsid w:val="00C60278"/>
    <w:rsid w:val="00C9579C"/>
    <w:rsid w:val="00CA5C20"/>
    <w:rsid w:val="00CE4E7E"/>
    <w:rsid w:val="00D434E5"/>
    <w:rsid w:val="00DC2AA4"/>
    <w:rsid w:val="00E1551E"/>
    <w:rsid w:val="00E32215"/>
    <w:rsid w:val="00E84912"/>
    <w:rsid w:val="00EA4AD2"/>
    <w:rsid w:val="00EC589B"/>
    <w:rsid w:val="00EE2E07"/>
    <w:rsid w:val="00EF7C16"/>
    <w:rsid w:val="00F5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2C7D1014964447A5AF78B78202FBB7">
    <w:name w:val="992C7D1014964447A5AF78B78202FBB7"/>
  </w:style>
  <w:style w:type="paragraph" w:customStyle="1" w:styleId="5E0E59F5A2D0473C8FC5F4B3FBFF4E55">
    <w:name w:val="5E0E59F5A2D0473C8FC5F4B3FBFF4E55"/>
  </w:style>
  <w:style w:type="paragraph" w:customStyle="1" w:styleId="18C26B260286443C85FEAD47AE3784C1">
    <w:name w:val="18C26B260286443C85FEAD47AE3784C1"/>
  </w:style>
  <w:style w:type="paragraph" w:customStyle="1" w:styleId="042ECB8827F84B7D92C5556E956B259D">
    <w:name w:val="042ECB8827F84B7D92C5556E956B259D"/>
  </w:style>
  <w:style w:type="paragraph" w:customStyle="1" w:styleId="F15DF7E38D364CD6850C21E13E957C8E">
    <w:name w:val="F15DF7E38D364CD6850C21E13E957C8E"/>
  </w:style>
  <w:style w:type="paragraph" w:customStyle="1" w:styleId="BC9B420795AC4FE3845EBCADF9FA06D8">
    <w:name w:val="BC9B420795AC4FE3845EBCADF9FA06D8"/>
  </w:style>
  <w:style w:type="paragraph" w:customStyle="1" w:styleId="377E063660F54147B7BDD9C5EC19D4F8">
    <w:name w:val="377E063660F54147B7BDD9C5EC19D4F8"/>
  </w:style>
  <w:style w:type="paragraph" w:customStyle="1" w:styleId="7B12720D256A4DC29B9D94D47B0F27BA">
    <w:name w:val="7B12720D256A4DC29B9D94D47B0F27BA"/>
  </w:style>
  <w:style w:type="paragraph" w:customStyle="1" w:styleId="066AC976A9174BEBAB32C749BD4E0E96">
    <w:name w:val="066AC976A9174BEBAB32C749BD4E0E96"/>
  </w:style>
  <w:style w:type="paragraph" w:customStyle="1" w:styleId="934FA4FFF9794BFC8AA4D12E918DCB06">
    <w:name w:val="934FA4FFF9794BFC8AA4D12E918DCB06"/>
  </w:style>
  <w:style w:type="paragraph" w:customStyle="1" w:styleId="CC508DC828A04DC6A4DC22F6DA725AA2">
    <w:name w:val="CC508DC828A04DC6A4DC22F6DA725AA2"/>
  </w:style>
  <w:style w:type="paragraph" w:customStyle="1" w:styleId="9E9EF1AA193A41869D8FC31D4BCABEC0">
    <w:name w:val="9E9EF1AA193A41869D8FC31D4BCABEC0"/>
  </w:style>
  <w:style w:type="paragraph" w:customStyle="1" w:styleId="F16F50A2E2914396B3D2299EC3B0D448">
    <w:name w:val="F16F50A2E2914396B3D2299EC3B0D448"/>
  </w:style>
  <w:style w:type="paragraph" w:customStyle="1" w:styleId="565C75FB6B4A4F97A48EC035914E6C01">
    <w:name w:val="565C75FB6B4A4F97A48EC035914E6C01"/>
  </w:style>
  <w:style w:type="paragraph" w:customStyle="1" w:styleId="50EF67B5F6CF46BA8434AE6A0FD78053">
    <w:name w:val="50EF67B5F6CF46BA8434AE6A0FD78053"/>
  </w:style>
  <w:style w:type="paragraph" w:customStyle="1" w:styleId="5A3B7E6185EC4F08B070C87114711747">
    <w:name w:val="5A3B7E6185EC4F08B070C87114711747"/>
  </w:style>
  <w:style w:type="paragraph" w:customStyle="1" w:styleId="73C113F16B174781889930E53E139601">
    <w:name w:val="73C113F16B174781889930E53E139601"/>
  </w:style>
  <w:style w:type="paragraph" w:customStyle="1" w:styleId="A10E4ED78FDC4485A157D9BC440AA9E4">
    <w:name w:val="A10E4ED78FDC4485A157D9BC440AA9E4"/>
  </w:style>
  <w:style w:type="paragraph" w:customStyle="1" w:styleId="A92D6AD7C81B4E3A9351E6B6C4765122">
    <w:name w:val="A92D6AD7C81B4E3A9351E6B6C4765122"/>
  </w:style>
  <w:style w:type="paragraph" w:customStyle="1" w:styleId="B10CB0715B284FCB9653417839FFB1B4">
    <w:name w:val="B10CB0715B284FCB9653417839FFB1B4"/>
  </w:style>
  <w:style w:type="paragraph" w:customStyle="1" w:styleId="ADE171114D2E4E218E058277E4BD023C">
    <w:name w:val="ADE171114D2E4E218E058277E4BD023C"/>
  </w:style>
  <w:style w:type="paragraph" w:customStyle="1" w:styleId="B533D27A841846D6AD7254FF7EF9A74B">
    <w:name w:val="B533D27A841846D6AD7254FF7EF9A74B"/>
  </w:style>
  <w:style w:type="paragraph" w:customStyle="1" w:styleId="2C47669B46444E63B3B6F03B5A2E5B11">
    <w:name w:val="2C47669B46444E63B3B6F03B5A2E5B11"/>
  </w:style>
  <w:style w:type="paragraph" w:customStyle="1" w:styleId="C573F804B6A8409AB4E6124F7277BB34">
    <w:name w:val="C573F804B6A8409AB4E6124F7277BB34"/>
  </w:style>
  <w:style w:type="paragraph" w:customStyle="1" w:styleId="C32C9B698EF648C885FBA999DFFEE75F">
    <w:name w:val="C32C9B698EF648C885FBA999DFFEE75F"/>
  </w:style>
  <w:style w:type="paragraph" w:customStyle="1" w:styleId="92E8D5CA4A224BCBA3CD28853BB9413A">
    <w:name w:val="92E8D5CA4A224BCBA3CD28853BB9413A"/>
  </w:style>
  <w:style w:type="paragraph" w:customStyle="1" w:styleId="18759CA1DFB8440AA8A5D982FC016CD0">
    <w:name w:val="18759CA1DFB8440AA8A5D982FC016CD0"/>
  </w:style>
  <w:style w:type="paragraph" w:customStyle="1" w:styleId="D6451D5A90A8432AA4F6DFDF2DE3722E">
    <w:name w:val="D6451D5A90A8432AA4F6DFDF2DE3722E"/>
  </w:style>
  <w:style w:type="paragraph" w:customStyle="1" w:styleId="E73DA18F650E497E80CE91AAAF5D939A">
    <w:name w:val="E73DA18F650E497E80CE91AAAF5D939A"/>
  </w:style>
  <w:style w:type="paragraph" w:customStyle="1" w:styleId="250C9447D21442A6A0E76BEE38670414">
    <w:name w:val="250C9447D21442A6A0E76BEE38670414"/>
  </w:style>
  <w:style w:type="paragraph" w:customStyle="1" w:styleId="16EC7AAC244A405CA1511A899219E1A0">
    <w:name w:val="16EC7AAC244A405CA1511A899219E1A0"/>
  </w:style>
  <w:style w:type="paragraph" w:customStyle="1" w:styleId="6778175C77AF4C33A58C9ED7D135DC78">
    <w:name w:val="6778175C77AF4C33A58C9ED7D135DC78"/>
  </w:style>
  <w:style w:type="paragraph" w:customStyle="1" w:styleId="206AD2C832CF4F96A6429286DA21C5CA">
    <w:name w:val="206AD2C832CF4F96A6429286DA21C5CA"/>
  </w:style>
  <w:style w:type="paragraph" w:customStyle="1" w:styleId="0AFC30B0E6DD4C8C875545C2B21CCDAC">
    <w:name w:val="0AFC30B0E6DD4C8C875545C2B21CCDAC"/>
  </w:style>
  <w:style w:type="paragraph" w:customStyle="1" w:styleId="5DAE039C26184329950B1A9F07D0C807">
    <w:name w:val="5DAE039C26184329950B1A9F07D0C807"/>
  </w:style>
  <w:style w:type="paragraph" w:customStyle="1" w:styleId="ED77F367B0664DD3A2FD459C580F4FEC">
    <w:name w:val="ED77F367B0664DD3A2FD459C580F4FEC"/>
  </w:style>
  <w:style w:type="paragraph" w:customStyle="1" w:styleId="DC226ED6370E4B35A03D1DC3FCD81A4C">
    <w:name w:val="DC226ED6370E4B35A03D1DC3FCD81A4C"/>
  </w:style>
  <w:style w:type="paragraph" w:customStyle="1" w:styleId="A3708E209B044E079D0B6244B209A859">
    <w:name w:val="A3708E209B044E079D0B6244B209A859"/>
  </w:style>
  <w:style w:type="paragraph" w:customStyle="1" w:styleId="788FEA5116444CD8A2BFA18425ACB14E">
    <w:name w:val="788FEA5116444CD8A2BFA18425ACB14E"/>
  </w:style>
  <w:style w:type="paragraph" w:customStyle="1" w:styleId="EEBFEB1BDFD24FDAAF50F2093B342889">
    <w:name w:val="EEBFEB1BDFD24FDAAF50F2093B342889"/>
  </w:style>
  <w:style w:type="paragraph" w:customStyle="1" w:styleId="362F56C972B44FF79E71AAC6F9F517B2">
    <w:name w:val="362F56C972B44FF79E71AAC6F9F517B2"/>
  </w:style>
  <w:style w:type="paragraph" w:customStyle="1" w:styleId="699A50028CED40A9B18587F93B8D56CB">
    <w:name w:val="699A50028CED40A9B18587F93B8D56CB"/>
  </w:style>
  <w:style w:type="paragraph" w:customStyle="1" w:styleId="AD9EAB30AECB4C8DB60848055FF89565">
    <w:name w:val="AD9EAB30AECB4C8DB60848055FF89565"/>
  </w:style>
  <w:style w:type="paragraph" w:customStyle="1" w:styleId="AACFCF8D40514F35B56B076236A1A613">
    <w:name w:val="AACFCF8D40514F35B56B076236A1A613"/>
  </w:style>
  <w:style w:type="paragraph" w:customStyle="1" w:styleId="F60907B66D3A471A9351A5862247D10A">
    <w:name w:val="F60907B66D3A471A9351A5862247D10A"/>
  </w:style>
  <w:style w:type="paragraph" w:customStyle="1" w:styleId="43F1DDA32D314C4CB10182F29481A07A">
    <w:name w:val="43F1DDA32D314C4CB10182F29481A07A"/>
  </w:style>
  <w:style w:type="paragraph" w:customStyle="1" w:styleId="895991CC635641FD91C14696C712C81A">
    <w:name w:val="895991CC635641FD91C14696C712C81A"/>
  </w:style>
  <w:style w:type="paragraph" w:customStyle="1" w:styleId="EE3730F4A741470F964B21156F1FB941">
    <w:name w:val="EE3730F4A741470F964B21156F1FB941"/>
  </w:style>
  <w:style w:type="paragraph" w:customStyle="1" w:styleId="ECD2CBEF15D64DC9B0B543DBA56649B1">
    <w:name w:val="ECD2CBEF15D64DC9B0B543DBA56649B1"/>
  </w:style>
  <w:style w:type="paragraph" w:customStyle="1" w:styleId="DA57C3C71AAB4302BE528ACB70CA9E73">
    <w:name w:val="DA57C3C71AAB4302BE528ACB70CA9E73"/>
  </w:style>
  <w:style w:type="paragraph" w:customStyle="1" w:styleId="E236058F28EC43268715D3D051F25386">
    <w:name w:val="E236058F28EC43268715D3D051F25386"/>
  </w:style>
  <w:style w:type="paragraph" w:customStyle="1" w:styleId="4893C6FCB6214AA787D18439EE7DAA85">
    <w:name w:val="4893C6FCB6214AA787D18439EE7DAA85"/>
  </w:style>
  <w:style w:type="paragraph" w:customStyle="1" w:styleId="AE2A07EC21B84854BFAE6693B354E55F">
    <w:name w:val="AE2A07EC21B84854BFAE6693B354E55F"/>
  </w:style>
  <w:style w:type="paragraph" w:customStyle="1" w:styleId="A085F33DB9634B6681FDC0C91A9FBF87">
    <w:name w:val="A085F33DB9634B6681FDC0C91A9FBF87"/>
  </w:style>
  <w:style w:type="paragraph" w:customStyle="1" w:styleId="F93D4E8A8EFC40F5B5386C2C2074403D">
    <w:name w:val="F93D4E8A8EFC40F5B5386C2C2074403D"/>
  </w:style>
  <w:style w:type="paragraph" w:customStyle="1" w:styleId="CF0332E85A834B94985CA6AB6E188F60">
    <w:name w:val="CF0332E85A834B94985CA6AB6E188F60"/>
  </w:style>
  <w:style w:type="paragraph" w:customStyle="1" w:styleId="C1058C8A14B449E6BD304421F3D621FE">
    <w:name w:val="C1058C8A14B449E6BD304421F3D621FE"/>
  </w:style>
  <w:style w:type="paragraph" w:customStyle="1" w:styleId="28C9894997A44462B6117FFA70863ECD">
    <w:name w:val="28C9894997A44462B6117FFA70863ECD"/>
  </w:style>
  <w:style w:type="paragraph" w:customStyle="1" w:styleId="A227CF4B35CE4EB28A360E5BE85AE6DA">
    <w:name w:val="A227CF4B35CE4EB28A360E5BE85AE6DA"/>
  </w:style>
  <w:style w:type="paragraph" w:customStyle="1" w:styleId="4CF8A37E1B8D4013B1E449D03CB7CB9B">
    <w:name w:val="4CF8A37E1B8D4013B1E449D03CB7CB9B"/>
  </w:style>
  <w:style w:type="paragraph" w:customStyle="1" w:styleId="ED7EB49F031745D38DCE9EF4BFE610A1">
    <w:name w:val="ED7EB49F031745D38DCE9EF4BFE610A1"/>
  </w:style>
  <w:style w:type="paragraph" w:customStyle="1" w:styleId="7D88E5754D5A4C4B9DC2E1FEBAE36C7A">
    <w:name w:val="7D88E5754D5A4C4B9DC2E1FEBAE36C7A"/>
  </w:style>
  <w:style w:type="paragraph" w:customStyle="1" w:styleId="54E6BE9876DF46D296E1D18C1763C646">
    <w:name w:val="54E6BE9876DF46D296E1D18C1763C646"/>
  </w:style>
  <w:style w:type="paragraph" w:customStyle="1" w:styleId="FBB51F0841EC4EB5AE2528C7442F7597">
    <w:name w:val="FBB51F0841EC4EB5AE2528C7442F7597"/>
  </w:style>
  <w:style w:type="paragraph" w:customStyle="1" w:styleId="E29B6DED20BB493CB954C542E67C2591">
    <w:name w:val="E29B6DED20BB493CB954C542E67C2591"/>
  </w:style>
  <w:style w:type="paragraph" w:customStyle="1" w:styleId="E8D8A88CBB6542AE845274DC383B6CF0">
    <w:name w:val="E8D8A88CBB6542AE845274DC383B6CF0"/>
  </w:style>
  <w:style w:type="paragraph" w:customStyle="1" w:styleId="607C98D8D3224E2CBD3BD8641434BC4A">
    <w:name w:val="607C98D8D3224E2CBD3BD8641434BC4A"/>
  </w:style>
  <w:style w:type="paragraph" w:customStyle="1" w:styleId="92ECDE1D9ADA49DDBED337FF1D9E79BC">
    <w:name w:val="92ECDE1D9ADA49DDBED337FF1D9E79BC"/>
  </w:style>
  <w:style w:type="paragraph" w:customStyle="1" w:styleId="9B5B649165E5457C85DB80DF6C715662">
    <w:name w:val="9B5B649165E5457C85DB80DF6C715662"/>
  </w:style>
  <w:style w:type="paragraph" w:customStyle="1" w:styleId="88636D5357F447E8BCD359363FCFB4DD">
    <w:name w:val="88636D5357F447E8BCD359363FCFB4DD"/>
  </w:style>
  <w:style w:type="paragraph" w:customStyle="1" w:styleId="9C9A121BD9B54C538ABE05A1001DDEB5">
    <w:name w:val="9C9A121BD9B54C538ABE05A1001DDEB5"/>
  </w:style>
  <w:style w:type="paragraph" w:customStyle="1" w:styleId="781A240256B347FCAAED707A42E7DEA0">
    <w:name w:val="781A240256B347FCAAED707A42E7DEA0"/>
  </w:style>
  <w:style w:type="paragraph" w:customStyle="1" w:styleId="7149DBD733234636B6B17CED3DE80AD3">
    <w:name w:val="7149DBD733234636B6B17CED3DE80AD3"/>
  </w:style>
  <w:style w:type="paragraph" w:customStyle="1" w:styleId="0C0172A7A34247909E09C9B61309C01B">
    <w:name w:val="0C0172A7A34247909E09C9B61309C01B"/>
  </w:style>
  <w:style w:type="paragraph" w:customStyle="1" w:styleId="EEFB24A2E8184975AC796FA6097BCDC6">
    <w:name w:val="EEFB24A2E8184975AC796FA6097BCDC6"/>
  </w:style>
  <w:style w:type="paragraph" w:customStyle="1" w:styleId="ACDDC3AC3B0A4D248D9922F6C2D7AB1C">
    <w:name w:val="ACDDC3AC3B0A4D248D9922F6C2D7AB1C"/>
  </w:style>
  <w:style w:type="paragraph" w:customStyle="1" w:styleId="228CB06F808842FDA3F15895E1FB6C4C">
    <w:name w:val="228CB06F808842FDA3F15895E1FB6C4C"/>
  </w:style>
  <w:style w:type="paragraph" w:customStyle="1" w:styleId="B20E171548984FD4A3CD8EFB1263FA8B">
    <w:name w:val="B20E171548984FD4A3CD8EFB1263FA8B"/>
  </w:style>
  <w:style w:type="paragraph" w:customStyle="1" w:styleId="9FCD9F95D9634E059B3691FD1D8F0FD3">
    <w:name w:val="9FCD9F95D9634E059B3691FD1D8F0FD3"/>
  </w:style>
  <w:style w:type="paragraph" w:customStyle="1" w:styleId="9D1E393BEFA4468D911610215E996ABA">
    <w:name w:val="9D1E393BEFA4468D911610215E996ABA"/>
  </w:style>
  <w:style w:type="paragraph" w:customStyle="1" w:styleId="458FA2D83A3641C48DB80A55432C9F5B">
    <w:name w:val="458FA2D83A3641C48DB80A55432C9F5B"/>
  </w:style>
  <w:style w:type="paragraph" w:customStyle="1" w:styleId="405FE8ADB8C742FBBCD4F46FADF1FB4C">
    <w:name w:val="405FE8ADB8C742FBBCD4F46FADF1FB4C"/>
  </w:style>
  <w:style w:type="paragraph" w:customStyle="1" w:styleId="4884826286474E7688D7B59BB58585FC">
    <w:name w:val="4884826286474E7688D7B59BB58585FC"/>
  </w:style>
  <w:style w:type="paragraph" w:customStyle="1" w:styleId="63C4BD3301EA45D78A364D19742372F8">
    <w:name w:val="63C4BD3301EA45D78A364D19742372F8"/>
  </w:style>
  <w:style w:type="paragraph" w:customStyle="1" w:styleId="DBA01DEB9A88457AABEF983CEA5FDBB7">
    <w:name w:val="DBA01DEB9A88457AABEF983CEA5FDBB7"/>
  </w:style>
  <w:style w:type="paragraph" w:customStyle="1" w:styleId="07BB934764AC4BF8BEA9AF5AD8190642">
    <w:name w:val="07BB934764AC4BF8BEA9AF5AD8190642"/>
  </w:style>
  <w:style w:type="paragraph" w:customStyle="1" w:styleId="D768594231C64DED8EC0C08034D86F5C">
    <w:name w:val="D768594231C64DED8EC0C08034D86F5C"/>
  </w:style>
  <w:style w:type="paragraph" w:customStyle="1" w:styleId="A0DDDD52D94B4B3BB2F8BB9CD7AC2AE9">
    <w:name w:val="A0DDDD52D94B4B3BB2F8BB9CD7AC2AE9"/>
  </w:style>
  <w:style w:type="paragraph" w:customStyle="1" w:styleId="360E044EAE2F469F9E3D1C58E236F87C">
    <w:name w:val="360E044EAE2F469F9E3D1C58E236F87C"/>
    <w:rsid w:val="007414BA"/>
  </w:style>
  <w:style w:type="paragraph" w:customStyle="1" w:styleId="1D1B24E7D0EF4BB793FFA00F4E6FE9BB">
    <w:name w:val="1D1B24E7D0EF4BB793FFA00F4E6FE9BB"/>
    <w:rsid w:val="007414BA"/>
  </w:style>
  <w:style w:type="paragraph" w:customStyle="1" w:styleId="F36B229FE3A94DD29B2BB61414CC9A13">
    <w:name w:val="F36B229FE3A94DD29B2BB61414CC9A13"/>
    <w:rsid w:val="007414BA"/>
  </w:style>
  <w:style w:type="paragraph" w:customStyle="1" w:styleId="8582EC14426545EE964BE03D03E2B195">
    <w:name w:val="8582EC14426545EE964BE03D03E2B195"/>
    <w:rsid w:val="007414BA"/>
  </w:style>
  <w:style w:type="paragraph" w:customStyle="1" w:styleId="04EC3822B44C4B94A7FEC4A43D5BC795">
    <w:name w:val="04EC3822B44C4B94A7FEC4A43D5BC795"/>
    <w:rsid w:val="007414BA"/>
  </w:style>
  <w:style w:type="paragraph" w:customStyle="1" w:styleId="EFBA3918B6714E6C907F53E816679C60">
    <w:name w:val="EFBA3918B6714E6C907F53E816679C60"/>
    <w:rsid w:val="007414BA"/>
  </w:style>
  <w:style w:type="paragraph" w:customStyle="1" w:styleId="72571B21272B46A091EBB8B65647A728">
    <w:name w:val="72571B21272B46A091EBB8B65647A728"/>
    <w:rsid w:val="007414BA"/>
  </w:style>
  <w:style w:type="paragraph" w:customStyle="1" w:styleId="D035A6B6155D415591A63FA451086FBE">
    <w:name w:val="D035A6B6155D415591A63FA451086FBE"/>
    <w:rsid w:val="007414BA"/>
  </w:style>
  <w:style w:type="paragraph" w:customStyle="1" w:styleId="0872D34C1FB14A8B8A745E21087F46DB">
    <w:name w:val="0872D34C1FB14A8B8A745E21087F46DB"/>
    <w:rsid w:val="007414BA"/>
  </w:style>
  <w:style w:type="paragraph" w:customStyle="1" w:styleId="F93950CCFAFD40C7AFE81BDF6F5A2BA3">
    <w:name w:val="F93950CCFAFD40C7AFE81BDF6F5A2BA3"/>
    <w:rsid w:val="007414BA"/>
  </w:style>
  <w:style w:type="paragraph" w:customStyle="1" w:styleId="AEA4E998EA5E4341BCACF1FC595FC5CB">
    <w:name w:val="AEA4E998EA5E4341BCACF1FC595FC5CB"/>
    <w:rsid w:val="007414BA"/>
  </w:style>
  <w:style w:type="paragraph" w:customStyle="1" w:styleId="D65F92AC40EF493BA894B3739DC56C15">
    <w:name w:val="D65F92AC40EF493BA894B3739DC56C15"/>
    <w:rsid w:val="007414BA"/>
  </w:style>
  <w:style w:type="paragraph" w:customStyle="1" w:styleId="ABEF87424CB04F6BB199D89ACB2E56C0">
    <w:name w:val="ABEF87424CB04F6BB199D89ACB2E56C0"/>
    <w:rsid w:val="007414BA"/>
  </w:style>
  <w:style w:type="paragraph" w:customStyle="1" w:styleId="80CA6419AA054917B577DD02DCC8486E">
    <w:name w:val="80CA6419AA054917B577DD02DCC8486E"/>
    <w:rsid w:val="007414BA"/>
  </w:style>
  <w:style w:type="paragraph" w:customStyle="1" w:styleId="6077BF69A0BB4B5BB32D593B125FF13B">
    <w:name w:val="6077BF69A0BB4B5BB32D593B125FF13B"/>
    <w:rsid w:val="007414BA"/>
  </w:style>
  <w:style w:type="paragraph" w:customStyle="1" w:styleId="00B5EF81D70F4678A1FD849F7B1F6F91">
    <w:name w:val="00B5EF81D70F4678A1FD849F7B1F6F91"/>
    <w:rsid w:val="007414BA"/>
  </w:style>
  <w:style w:type="paragraph" w:customStyle="1" w:styleId="113A2A0913944E3992CCC6F714A1ECDD">
    <w:name w:val="113A2A0913944E3992CCC6F714A1ECDD"/>
    <w:rsid w:val="007414BA"/>
  </w:style>
  <w:style w:type="paragraph" w:customStyle="1" w:styleId="9E1BCC4061124537B11202276C43F715">
    <w:name w:val="9E1BCC4061124537B11202276C43F715"/>
    <w:rsid w:val="007414BA"/>
  </w:style>
  <w:style w:type="paragraph" w:customStyle="1" w:styleId="8A003EA72A1E42EFA295D4BFA1ABC907">
    <w:name w:val="8A003EA72A1E42EFA295D4BFA1ABC907"/>
    <w:rsid w:val="007414BA"/>
  </w:style>
  <w:style w:type="paragraph" w:customStyle="1" w:styleId="D53CE645BAF94329B89D192739B1FB32">
    <w:name w:val="D53CE645BAF94329B89D192739B1FB32"/>
    <w:rsid w:val="007414BA"/>
  </w:style>
  <w:style w:type="paragraph" w:customStyle="1" w:styleId="39DE446FB8474C918FC8246C76579AB6">
    <w:name w:val="39DE446FB8474C918FC8246C76579AB6"/>
    <w:rsid w:val="007414BA"/>
  </w:style>
  <w:style w:type="paragraph" w:customStyle="1" w:styleId="13CDA775223B4F04BCE7EF6A075B5096">
    <w:name w:val="13CDA775223B4F04BCE7EF6A075B5096"/>
    <w:rsid w:val="007414BA"/>
  </w:style>
  <w:style w:type="paragraph" w:customStyle="1" w:styleId="E92B267FF08A4B7FAFAF4B1811B83768">
    <w:name w:val="E92B267FF08A4B7FAFAF4B1811B83768"/>
    <w:rsid w:val="007414BA"/>
  </w:style>
  <w:style w:type="paragraph" w:customStyle="1" w:styleId="9318B635C12C41A398F164AAFD30F5CF">
    <w:name w:val="9318B635C12C41A398F164AAFD30F5CF"/>
    <w:rsid w:val="007414BA"/>
  </w:style>
  <w:style w:type="paragraph" w:customStyle="1" w:styleId="462D301E358A48E9B9A80857E1F7956C">
    <w:name w:val="462D301E358A48E9B9A80857E1F7956C"/>
    <w:rsid w:val="007414BA"/>
  </w:style>
  <w:style w:type="paragraph" w:customStyle="1" w:styleId="1D8B04618AAE4FC7B841202258E57FEA">
    <w:name w:val="1D8B04618AAE4FC7B841202258E57FEA"/>
    <w:rsid w:val="007414BA"/>
  </w:style>
  <w:style w:type="paragraph" w:customStyle="1" w:styleId="79492E1BD64E4CEF9C7563DF4FC9ED73">
    <w:name w:val="79492E1BD64E4CEF9C7563DF4FC9ED73"/>
    <w:rsid w:val="007414BA"/>
  </w:style>
  <w:style w:type="paragraph" w:customStyle="1" w:styleId="34937B74297D4285AED7F337D3BEB2CF">
    <w:name w:val="34937B74297D4285AED7F337D3BEB2CF"/>
    <w:rsid w:val="007414BA"/>
  </w:style>
  <w:style w:type="paragraph" w:customStyle="1" w:styleId="0BDF318387104E219CBADFFE8F6DF489">
    <w:name w:val="0BDF318387104E219CBADFFE8F6DF489"/>
    <w:rsid w:val="007414BA"/>
  </w:style>
  <w:style w:type="paragraph" w:customStyle="1" w:styleId="576052B01205443394DFA6938F8F8156">
    <w:name w:val="576052B01205443394DFA6938F8F8156"/>
    <w:rsid w:val="007414BA"/>
  </w:style>
  <w:style w:type="paragraph" w:customStyle="1" w:styleId="C265163AA0E34C15A58E7E2274757716">
    <w:name w:val="C265163AA0E34C15A58E7E2274757716"/>
    <w:rsid w:val="007414BA"/>
  </w:style>
  <w:style w:type="paragraph" w:customStyle="1" w:styleId="2F235AD34F1B4CEDAA3FB913425A3099">
    <w:name w:val="2F235AD34F1B4CEDAA3FB913425A3099"/>
    <w:rsid w:val="007414BA"/>
  </w:style>
  <w:style w:type="paragraph" w:customStyle="1" w:styleId="3059C2ACF9FF49CD83856C3B823638ED">
    <w:name w:val="3059C2ACF9FF49CD83856C3B823638ED"/>
    <w:rsid w:val="007414BA"/>
  </w:style>
  <w:style w:type="paragraph" w:customStyle="1" w:styleId="9AC5E3AAC3C64693976CB3BDDEE2716E">
    <w:name w:val="9AC5E3AAC3C64693976CB3BDDEE2716E"/>
    <w:rsid w:val="007414BA"/>
  </w:style>
  <w:style w:type="paragraph" w:customStyle="1" w:styleId="EC87A6D9436642D289F6FAA5A51F025F">
    <w:name w:val="EC87A6D9436642D289F6FAA5A51F025F"/>
    <w:rsid w:val="007414BA"/>
  </w:style>
  <w:style w:type="paragraph" w:customStyle="1" w:styleId="B82EDF4EB2A64C129575A146889A7EA5">
    <w:name w:val="B82EDF4EB2A64C129575A146889A7EA5"/>
    <w:rsid w:val="007414BA"/>
  </w:style>
  <w:style w:type="paragraph" w:customStyle="1" w:styleId="C2B0C2DA619948BDBFD29DBC3A5B969D">
    <w:name w:val="C2B0C2DA619948BDBFD29DBC3A5B969D"/>
    <w:rsid w:val="007414BA"/>
  </w:style>
  <w:style w:type="paragraph" w:customStyle="1" w:styleId="ED226B295FEB49D4ABC76E6EA39BCB5C">
    <w:name w:val="ED226B295FEB49D4ABC76E6EA39BCB5C"/>
    <w:rsid w:val="007414BA"/>
  </w:style>
  <w:style w:type="paragraph" w:customStyle="1" w:styleId="78C3C12182B845CCA6DE47BE3201D2E4">
    <w:name w:val="78C3C12182B845CCA6DE47BE3201D2E4"/>
    <w:rsid w:val="007414BA"/>
  </w:style>
  <w:style w:type="paragraph" w:customStyle="1" w:styleId="1153B17A64AF40249E5ADE5812AA80EA">
    <w:name w:val="1153B17A64AF40249E5ADE5812AA80EA"/>
    <w:rsid w:val="007414BA"/>
  </w:style>
  <w:style w:type="paragraph" w:customStyle="1" w:styleId="57BD02C80A814060AE9F6B8B0AA35527">
    <w:name w:val="57BD02C80A814060AE9F6B8B0AA35527"/>
    <w:rsid w:val="007414BA"/>
  </w:style>
  <w:style w:type="paragraph" w:customStyle="1" w:styleId="6B67051371A049A1BDBD5CCD71FBC835">
    <w:name w:val="6B67051371A049A1BDBD5CCD71FBC835"/>
    <w:rsid w:val="007414BA"/>
  </w:style>
  <w:style w:type="paragraph" w:customStyle="1" w:styleId="1A0566D4D2BC4D74A1B64EF878A4A1DB">
    <w:name w:val="1A0566D4D2BC4D74A1B64EF878A4A1DB"/>
    <w:rsid w:val="007414BA"/>
  </w:style>
  <w:style w:type="paragraph" w:customStyle="1" w:styleId="3CDBBF2F0BA74FACA3175B0D996ED0DB">
    <w:name w:val="3CDBBF2F0BA74FACA3175B0D996ED0DB"/>
    <w:rsid w:val="007414BA"/>
  </w:style>
  <w:style w:type="paragraph" w:customStyle="1" w:styleId="CBEEEF08BC0C4D7E815D009C6A2143DF">
    <w:name w:val="CBEEEF08BC0C4D7E815D009C6A2143DF"/>
    <w:rsid w:val="007414BA"/>
  </w:style>
  <w:style w:type="paragraph" w:customStyle="1" w:styleId="0458ACD74F694D54843F6A1580CC9641">
    <w:name w:val="0458ACD74F694D54843F6A1580CC9641"/>
    <w:rsid w:val="007414BA"/>
  </w:style>
  <w:style w:type="paragraph" w:customStyle="1" w:styleId="6FB6A5D78B004178AAEFD5F1EC75DA20">
    <w:name w:val="6FB6A5D78B004178AAEFD5F1EC75DA20"/>
    <w:rsid w:val="007414BA"/>
  </w:style>
  <w:style w:type="paragraph" w:customStyle="1" w:styleId="2F744848A4A8463BA4CAD30C5F281370">
    <w:name w:val="2F744848A4A8463BA4CAD30C5F281370"/>
    <w:rsid w:val="007414BA"/>
  </w:style>
  <w:style w:type="paragraph" w:customStyle="1" w:styleId="9AFDF1B530414CE3AFF74333B39553DF">
    <w:name w:val="9AFDF1B530414CE3AFF74333B39553DF"/>
    <w:rsid w:val="004C0AC3"/>
  </w:style>
  <w:style w:type="paragraph" w:customStyle="1" w:styleId="568AA823C9424728A0198D0D9830E104">
    <w:name w:val="568AA823C9424728A0198D0D9830E104"/>
    <w:rsid w:val="004C0AC3"/>
  </w:style>
  <w:style w:type="paragraph" w:customStyle="1" w:styleId="1295A35F148E413686A68B7B6EC5A23A">
    <w:name w:val="1295A35F148E413686A68B7B6EC5A23A"/>
    <w:rsid w:val="004C0AC3"/>
  </w:style>
  <w:style w:type="paragraph" w:customStyle="1" w:styleId="AA49D6EDA4A944D8BB262BD5BA2BFAFA">
    <w:name w:val="AA49D6EDA4A944D8BB262BD5BA2BFAFA"/>
    <w:rsid w:val="004C0AC3"/>
  </w:style>
  <w:style w:type="paragraph" w:customStyle="1" w:styleId="DD5ADB70AEC5477987DD8483AD6BAF60">
    <w:name w:val="DD5ADB70AEC5477987DD8483AD6BAF60"/>
    <w:rsid w:val="004C0AC3"/>
  </w:style>
  <w:style w:type="paragraph" w:customStyle="1" w:styleId="95628BEDCB1945998DE687F1DCEEA3C3">
    <w:name w:val="95628BEDCB1945998DE687F1DCEEA3C3"/>
    <w:rsid w:val="004C0AC3"/>
  </w:style>
  <w:style w:type="paragraph" w:customStyle="1" w:styleId="6DBDDFB2B64346CBBA3151E68D05A3A8">
    <w:name w:val="6DBDDFB2B64346CBBA3151E68D05A3A8"/>
    <w:rsid w:val="004C0AC3"/>
  </w:style>
  <w:style w:type="paragraph" w:customStyle="1" w:styleId="4A9C5F4FED7D4B458C882C7EF7111AB6">
    <w:name w:val="4A9C5F4FED7D4B458C882C7EF7111AB6"/>
    <w:rsid w:val="004C0AC3"/>
  </w:style>
  <w:style w:type="paragraph" w:customStyle="1" w:styleId="AC45EBB208C04EB399487C2CB595EEB6">
    <w:name w:val="AC45EBB208C04EB399487C2CB595EEB6"/>
    <w:rsid w:val="004C0AC3"/>
  </w:style>
  <w:style w:type="paragraph" w:customStyle="1" w:styleId="7190A20E60E14F81B784E6BDF4AEAFAC">
    <w:name w:val="7190A20E60E14F81B784E6BDF4AEAFAC"/>
    <w:rsid w:val="004C0AC3"/>
  </w:style>
  <w:style w:type="paragraph" w:customStyle="1" w:styleId="C69E0214C03042AFB77BDA730FB2BE1E">
    <w:name w:val="C69E0214C03042AFB77BDA730FB2BE1E"/>
    <w:rsid w:val="004C0AC3"/>
  </w:style>
  <w:style w:type="paragraph" w:customStyle="1" w:styleId="B7428F3C7BC94F9DAC6DBE93CDA2C15F">
    <w:name w:val="B7428F3C7BC94F9DAC6DBE93CDA2C15F"/>
    <w:rsid w:val="004C0AC3"/>
  </w:style>
  <w:style w:type="paragraph" w:customStyle="1" w:styleId="59439DB0BAAC492FAA5C5AB3A27DFFCD">
    <w:name w:val="59439DB0BAAC492FAA5C5AB3A27DFFCD"/>
    <w:rsid w:val="004C0AC3"/>
  </w:style>
  <w:style w:type="paragraph" w:customStyle="1" w:styleId="765071386ACF42308D623EE6BB8E2283">
    <w:name w:val="765071386ACF42308D623EE6BB8E2283"/>
    <w:rsid w:val="004C0AC3"/>
  </w:style>
  <w:style w:type="paragraph" w:customStyle="1" w:styleId="2B0FB0CF1CC545789CC91BF896760C58">
    <w:name w:val="2B0FB0CF1CC545789CC91BF896760C58"/>
    <w:rsid w:val="004C0AC3"/>
  </w:style>
  <w:style w:type="paragraph" w:customStyle="1" w:styleId="CA604B0BC5B84E519BE2F1E1561A3356">
    <w:name w:val="CA604B0BC5B84E519BE2F1E1561A3356"/>
    <w:rsid w:val="004C0AC3"/>
  </w:style>
  <w:style w:type="paragraph" w:customStyle="1" w:styleId="D170C60EADB84B619423F0C24C301CBA">
    <w:name w:val="D170C60EADB84B619423F0C24C301CBA"/>
    <w:rsid w:val="00EA4AD2"/>
  </w:style>
  <w:style w:type="paragraph" w:customStyle="1" w:styleId="0C81D056D4EE4FE0B402359116EA4D95">
    <w:name w:val="0C81D056D4EE4FE0B402359116EA4D95"/>
    <w:rsid w:val="00EA4AD2"/>
  </w:style>
  <w:style w:type="paragraph" w:customStyle="1" w:styleId="29C8288718624100ACCD45C5A3C35F24">
    <w:name w:val="29C8288718624100ACCD45C5A3C35F24"/>
    <w:rsid w:val="00EA4AD2"/>
  </w:style>
  <w:style w:type="paragraph" w:customStyle="1" w:styleId="6DF60B2E05C14F1F875BA0EA74F7BEED">
    <w:name w:val="6DF60B2E05C14F1F875BA0EA74F7BEED"/>
    <w:rsid w:val="00EA4AD2"/>
  </w:style>
  <w:style w:type="paragraph" w:customStyle="1" w:styleId="76B526816B6C4E30BC4A51536315779B">
    <w:name w:val="76B526816B6C4E30BC4A51536315779B"/>
    <w:rsid w:val="00EA4AD2"/>
  </w:style>
  <w:style w:type="paragraph" w:customStyle="1" w:styleId="6CBCA768E94943DAA8CEC3CB7ADDA573">
    <w:name w:val="6CBCA768E94943DAA8CEC3CB7ADDA573"/>
    <w:rsid w:val="00EA4AD2"/>
  </w:style>
  <w:style w:type="paragraph" w:customStyle="1" w:styleId="16D762A8458345A39D76435410DC43DD">
    <w:name w:val="16D762A8458345A39D76435410DC43DD"/>
    <w:rsid w:val="00EA4AD2"/>
  </w:style>
  <w:style w:type="paragraph" w:customStyle="1" w:styleId="3908338FFB1D4E7B9219BB7A910F5CEE">
    <w:name w:val="3908338FFB1D4E7B9219BB7A910F5CEE"/>
    <w:rsid w:val="00EA4AD2"/>
  </w:style>
  <w:style w:type="paragraph" w:customStyle="1" w:styleId="BF483F0A760F42E1BB8783BDE99901CA">
    <w:name w:val="BF483F0A760F42E1BB8783BDE99901CA"/>
    <w:rsid w:val="00EA4AD2"/>
  </w:style>
  <w:style w:type="paragraph" w:customStyle="1" w:styleId="8E00C5DB2EE241D899321BDC398E0097">
    <w:name w:val="8E00C5DB2EE241D899321BDC398E0097"/>
    <w:rsid w:val="00A5377B"/>
  </w:style>
  <w:style w:type="paragraph" w:customStyle="1" w:styleId="7515F74A4F4043619059A64799C45689">
    <w:name w:val="7515F74A4F4043619059A64799C45689"/>
    <w:rsid w:val="00A5377B"/>
  </w:style>
  <w:style w:type="paragraph" w:customStyle="1" w:styleId="630CACC0299A4ED1B237C258F0DDF6E1">
    <w:name w:val="630CACC0299A4ED1B237C258F0DDF6E1"/>
    <w:rsid w:val="00A5377B"/>
  </w:style>
  <w:style w:type="paragraph" w:customStyle="1" w:styleId="8944C5A9458541D99E57D9138C96532C">
    <w:name w:val="8944C5A9458541D99E57D9138C96532C"/>
    <w:rsid w:val="00A5377B"/>
  </w:style>
  <w:style w:type="paragraph" w:customStyle="1" w:styleId="6D71508CCF424A95ACACDA5E57266B79">
    <w:name w:val="6D71508CCF424A95ACACDA5E57266B79"/>
    <w:rsid w:val="00A5377B"/>
  </w:style>
  <w:style w:type="paragraph" w:customStyle="1" w:styleId="D099DCAC26E44D2B83A70B7265B7E184">
    <w:name w:val="D099DCAC26E44D2B83A70B7265B7E184"/>
    <w:rsid w:val="00A5377B"/>
  </w:style>
  <w:style w:type="paragraph" w:customStyle="1" w:styleId="CC6C523D2BF04807957AFA7B6B848281">
    <w:name w:val="CC6C523D2BF04807957AFA7B6B848281"/>
    <w:rsid w:val="00A5377B"/>
  </w:style>
  <w:style w:type="paragraph" w:customStyle="1" w:styleId="AFDF844A52924E26B4F36328BFDB1674">
    <w:name w:val="AFDF844A52924E26B4F36328BFDB1674"/>
    <w:rsid w:val="00825742"/>
  </w:style>
  <w:style w:type="paragraph" w:customStyle="1" w:styleId="B1839C6416C5435F83A430464764C10D">
    <w:name w:val="B1839C6416C5435F83A430464764C10D"/>
    <w:rsid w:val="00825742"/>
  </w:style>
  <w:style w:type="paragraph" w:customStyle="1" w:styleId="4C731AF105E5486780D3D64B63C2D929">
    <w:name w:val="4C731AF105E5486780D3D64B63C2D929"/>
    <w:rsid w:val="00825742"/>
  </w:style>
  <w:style w:type="paragraph" w:customStyle="1" w:styleId="E87E0A60C2894A0B96F9CAB68D06386D">
    <w:name w:val="E87E0A60C2894A0B96F9CAB68D06386D"/>
    <w:rsid w:val="00825742"/>
  </w:style>
  <w:style w:type="paragraph" w:customStyle="1" w:styleId="9F29515DA7DB4F14929E1A004D72F98A">
    <w:name w:val="9F29515DA7DB4F14929E1A004D72F98A"/>
    <w:rsid w:val="00825742"/>
  </w:style>
  <w:style w:type="paragraph" w:customStyle="1" w:styleId="A35EDDFB162C4DCE95132D0C45D20EA1">
    <w:name w:val="A35EDDFB162C4DCE95132D0C45D20EA1"/>
    <w:rsid w:val="00825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DA8E-CF5A-4765-95BD-417DA2A0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tf16392567.dotx</Template>
  <TotalTime>11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Maureen Barry</cp:lastModifiedBy>
  <cp:revision>3</cp:revision>
  <dcterms:created xsi:type="dcterms:W3CDTF">2020-10-19T18:39:00Z</dcterms:created>
  <dcterms:modified xsi:type="dcterms:W3CDTF">2020-10-19T18:50:00Z</dcterms:modified>
  <cp:version/>
</cp:coreProperties>
</file>