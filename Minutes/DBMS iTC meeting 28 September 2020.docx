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44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470"/>
        <w:gridCol w:w="2844"/>
      </w:tblGrid>
      <w:tr w:rsidR="002B2D13" w:rsidRPr="00D60069" w14:paraId="3E40FF4E" w14:textId="77777777" w:rsidTr="000D420F">
        <w:tc>
          <w:tcPr>
            <w:tcW w:w="7470" w:type="dxa"/>
            <w:tcBorders>
              <w:bottom w:val="double" w:sz="4" w:space="0" w:color="auto"/>
              <w:right w:val="nil"/>
            </w:tcBorders>
          </w:tcPr>
          <w:p w14:paraId="5F00FF9A" w14:textId="77777777" w:rsidR="002B2D13" w:rsidRPr="00D60069" w:rsidRDefault="00E72975" w:rsidP="00F54A5E">
            <w:pPr>
              <w:pStyle w:val="Title"/>
            </w:pPr>
            <w:r>
              <w:t xml:space="preserve">DBMS iTC </w:t>
            </w:r>
            <w:r w:rsidR="00F54A5E">
              <w:t>status m</w:t>
            </w:r>
            <w:r>
              <w:t>eeting</w:t>
            </w:r>
          </w:p>
        </w:tc>
        <w:tc>
          <w:tcPr>
            <w:tcW w:w="2844" w:type="dxa"/>
            <w:tcBorders>
              <w:left w:val="nil"/>
            </w:tcBorders>
            <w:vAlign w:val="bottom"/>
          </w:tcPr>
          <w:p w14:paraId="445AAB4F" w14:textId="4C9CDAEE" w:rsidR="00D62E01" w:rsidRPr="00D60069" w:rsidRDefault="00E97809" w:rsidP="005B4335">
            <w:pPr>
              <w:pStyle w:val="Heading3"/>
              <w:ind w:left="-270"/>
            </w:pPr>
            <w:r>
              <w:t>2</w:t>
            </w:r>
            <w:r w:rsidR="003C3721">
              <w:t>8 September</w:t>
            </w:r>
            <w:r w:rsidR="007C20A9">
              <w:t xml:space="preserve"> 2020</w:t>
            </w:r>
          </w:p>
          <w:p w14:paraId="656AD2E8" w14:textId="77777777" w:rsidR="00D62E01" w:rsidRPr="00C9287B" w:rsidRDefault="00D3196A" w:rsidP="005B4335">
            <w:pPr>
              <w:pStyle w:val="Heading3"/>
              <w:ind w:left="-360"/>
            </w:pPr>
            <w:r>
              <w:t xml:space="preserve">   1    </w:t>
            </w:r>
            <w:r w:rsidRPr="00C9287B">
              <w:t>11am</w:t>
            </w:r>
            <w:r w:rsidR="00E72975" w:rsidRPr="00C9287B">
              <w:t xml:space="preserve"> ET / </w:t>
            </w:r>
            <w:r w:rsidRPr="00C9287B">
              <w:t>8</w:t>
            </w:r>
            <w:r w:rsidR="00E72975" w:rsidRPr="00C9287B">
              <w:t>am P</w:t>
            </w:r>
            <w:r w:rsidRPr="00C9287B">
              <w:t>S</w:t>
            </w:r>
            <w:r w:rsidR="00E72975" w:rsidRPr="00C9287B">
              <w:t>T</w:t>
            </w:r>
            <w:r w:rsidRPr="00C9287B">
              <w:t>/ 5pm CET</w:t>
            </w:r>
          </w:p>
          <w:p w14:paraId="4E2A0CFC" w14:textId="77777777" w:rsidR="002B2D13" w:rsidRPr="00CE1F82" w:rsidRDefault="000D420F" w:rsidP="00576D83">
            <w:pPr>
              <w:pStyle w:val="Heading3"/>
              <w:rPr>
                <w:strike/>
              </w:rPr>
            </w:pPr>
            <w:r w:rsidRPr="00C9287B">
              <w:t xml:space="preserve"> </w:t>
            </w:r>
            <w:r w:rsidR="00576D83">
              <w:t>See meeting invite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79"/>
        <w:gridCol w:w="8235"/>
      </w:tblGrid>
      <w:tr w:rsidR="002B2D13" w:rsidRPr="00D60069" w14:paraId="056D328E" w14:textId="77777777" w:rsidTr="00D3196A">
        <w:tc>
          <w:tcPr>
            <w:tcW w:w="1980" w:type="dxa"/>
            <w:tcMar>
              <w:top w:w="144" w:type="dxa"/>
            </w:tcMar>
          </w:tcPr>
          <w:p w14:paraId="5E8F326B" w14:textId="77777777" w:rsidR="002B2D13" w:rsidRPr="00D60069" w:rsidRDefault="00225795">
            <w:pPr>
              <w:pStyle w:val="Heading2"/>
            </w:pPr>
            <w:sdt>
              <w:sdtPr>
                <w:id w:val="1643469904"/>
                <w:placeholder>
                  <w:docPart w:val="50EF67B5F6CF46BA8434AE6A0FD7805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368E1FF8" w14:textId="2BAFAF0A" w:rsidR="002B2D13" w:rsidRPr="00E97809" w:rsidRDefault="0027203A" w:rsidP="003C3721">
            <w:r w:rsidRPr="00E97809">
              <w:t xml:space="preserve">Teresa MacArthur, </w:t>
            </w:r>
            <w:r w:rsidR="002B2E05" w:rsidRPr="00E97809">
              <w:t>Maureen Barry</w:t>
            </w:r>
            <w:r w:rsidR="004B6863" w:rsidRPr="00E97809">
              <w:t>, Anantha Kandiah</w:t>
            </w:r>
            <w:r w:rsidR="00A855B6" w:rsidRPr="00E97809">
              <w:t xml:space="preserve">, </w:t>
            </w:r>
            <w:r w:rsidR="00467D5C" w:rsidRPr="00E97809">
              <w:t>Wolfgang Peter</w:t>
            </w:r>
            <w:r w:rsidR="006A3E65" w:rsidRPr="00E97809">
              <w:t xml:space="preserve">, </w:t>
            </w:r>
            <w:r w:rsidR="003C3721">
              <w:t>Roger French</w:t>
            </w:r>
            <w:r w:rsidR="00E97809" w:rsidRPr="00E97809">
              <w:t>, Tom Benkart</w:t>
            </w:r>
          </w:p>
        </w:tc>
      </w:tr>
      <w:tr w:rsidR="002B2D13" w:rsidRPr="00D60069" w14:paraId="7AA21F1D" w14:textId="77777777" w:rsidTr="00D3196A">
        <w:tc>
          <w:tcPr>
            <w:tcW w:w="1980" w:type="dxa"/>
          </w:tcPr>
          <w:p w14:paraId="493933AC" w14:textId="77777777" w:rsidR="002B2D13" w:rsidRPr="00D60069" w:rsidRDefault="002B2D13">
            <w:pPr>
              <w:pStyle w:val="Heading2"/>
            </w:pPr>
          </w:p>
        </w:tc>
        <w:tc>
          <w:tcPr>
            <w:tcW w:w="8244" w:type="dxa"/>
          </w:tcPr>
          <w:p w14:paraId="32802F44" w14:textId="77777777" w:rsidR="00E72975" w:rsidRPr="00D60069" w:rsidRDefault="00E72975" w:rsidP="00912A1D">
            <w:pPr>
              <w:spacing w:line="360" w:lineRule="auto"/>
              <w:contextualSpacing/>
            </w:pPr>
          </w:p>
        </w:tc>
      </w:tr>
    </w:tbl>
    <w:sdt>
      <w:sdtPr>
        <w:id w:val="-2901889"/>
        <w:placeholder>
          <w:docPart w:val="ADE171114D2E4E218E058277E4BD023C"/>
        </w:placeholder>
        <w:temporary/>
        <w:showingPlcHdr/>
        <w15:appearance w15:val="hidden"/>
      </w:sdtPr>
      <w:sdtEndPr/>
      <w:sdtContent>
        <w:p w14:paraId="38908C74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1A34756F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1C690DCB" w14:textId="77777777" w:rsidR="002B2D13" w:rsidRPr="00A45D58" w:rsidRDefault="00225795">
            <w:pPr>
              <w:pStyle w:val="Heading2"/>
            </w:pPr>
            <w:sdt>
              <w:sdtPr>
                <w:id w:val="90904773"/>
                <w:placeholder>
                  <w:docPart w:val="B533D27A841846D6AD7254FF7EF9A74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A45D58">
                  <w:t>Agenda item:</w:t>
                </w:r>
              </w:sdtContent>
            </w:sdt>
          </w:p>
        </w:tc>
        <w:tc>
          <w:tcPr>
            <w:tcW w:w="4970" w:type="dxa"/>
          </w:tcPr>
          <w:p w14:paraId="0542DB73" w14:textId="77777777" w:rsidR="002B2D13" w:rsidRPr="00A45D58" w:rsidRDefault="00E72975" w:rsidP="00E72975">
            <w:pPr>
              <w:rPr>
                <w:b/>
              </w:rPr>
            </w:pPr>
            <w:r w:rsidRPr="00A45D58">
              <w:rPr>
                <w:b/>
              </w:rPr>
              <w:t>General update</w:t>
            </w:r>
          </w:p>
        </w:tc>
        <w:tc>
          <w:tcPr>
            <w:tcW w:w="1324" w:type="dxa"/>
          </w:tcPr>
          <w:p w14:paraId="70E96ED1" w14:textId="77777777" w:rsidR="002B2D13" w:rsidRPr="00D60069" w:rsidRDefault="002B2D13">
            <w:pPr>
              <w:pStyle w:val="Heading2"/>
            </w:pPr>
          </w:p>
        </w:tc>
        <w:tc>
          <w:tcPr>
            <w:tcW w:w="2310" w:type="dxa"/>
          </w:tcPr>
          <w:p w14:paraId="464D2FED" w14:textId="77777777" w:rsidR="002B2D13" w:rsidRPr="00D60069" w:rsidRDefault="002B2D13" w:rsidP="00E72975"/>
        </w:tc>
      </w:tr>
    </w:tbl>
    <w:p w14:paraId="093CBDC3" w14:textId="442363A6" w:rsidR="00575230" w:rsidRPr="002E6B28" w:rsidRDefault="00225795" w:rsidP="002E6B28">
      <w:pPr>
        <w:pStyle w:val="Heading4"/>
        <w:spacing w:before="0" w:after="0"/>
        <w:rPr>
          <w:rStyle w:val="Hyperlink"/>
          <w:color w:val="auto"/>
          <w:u w:val="none"/>
        </w:rPr>
      </w:pPr>
      <w:sdt>
        <w:sdtPr>
          <w:rPr>
            <w:color w:val="0000FF" w:themeColor="hyperlink"/>
            <w:u w:val="single"/>
          </w:rPr>
          <w:id w:val="-391195506"/>
          <w:placeholder>
            <w:docPart w:val="92E8D5CA4A224BCBA3CD28853BB9413A"/>
          </w:placeholder>
          <w:temporary/>
          <w:showingPlcHdr/>
          <w15:appearance w15:val="hidden"/>
        </w:sdtPr>
        <w:sdtEndPr>
          <w:rPr>
            <w:color w:val="auto"/>
            <w:u w:val="none"/>
          </w:rPr>
        </w:sdtEndPr>
        <w:sdtContent>
          <w:r w:rsidR="006344A8" w:rsidRPr="00D60069">
            <w:t>Discussion:</w:t>
          </w:r>
        </w:sdtContent>
      </w:sdt>
    </w:p>
    <w:p w14:paraId="7A488C8C" w14:textId="402DDD74" w:rsidR="001E52FB" w:rsidRDefault="001E52FB" w:rsidP="001E52FB">
      <w:pPr>
        <w:pStyle w:val="ListParagraph"/>
      </w:pPr>
    </w:p>
    <w:p w14:paraId="48A94BCD" w14:textId="1ABF7C36" w:rsidR="003C3721" w:rsidRDefault="003C3721" w:rsidP="00131962">
      <w:pPr>
        <w:pStyle w:val="ListParagraph"/>
        <w:numPr>
          <w:ilvl w:val="0"/>
          <w:numId w:val="7"/>
        </w:numPr>
      </w:pPr>
      <w:r>
        <w:t>We had a quick discussion about Endorsements statements</w:t>
      </w:r>
    </w:p>
    <w:p w14:paraId="2B48966C" w14:textId="2B8AC799" w:rsidR="003C3721" w:rsidRDefault="003C3721" w:rsidP="003C3721">
      <w:pPr>
        <w:pStyle w:val="ListParagraph"/>
        <w:numPr>
          <w:ilvl w:val="1"/>
          <w:numId w:val="7"/>
        </w:numPr>
      </w:pPr>
      <w:r>
        <w:t>It was decided to wait a little longer before approaching schemes</w:t>
      </w:r>
    </w:p>
    <w:p w14:paraId="06181559" w14:textId="650B2A0B" w:rsidR="003C3721" w:rsidRDefault="003C3721" w:rsidP="003C3721">
      <w:pPr>
        <w:pStyle w:val="ListParagraph"/>
        <w:numPr>
          <w:ilvl w:val="0"/>
          <w:numId w:val="7"/>
        </w:numPr>
      </w:pPr>
      <w:r>
        <w:t>No further work has been done on G</w:t>
      </w:r>
      <w:r w:rsidR="00E9659D">
        <w:t>it</w:t>
      </w:r>
      <w:r>
        <w:t>H</w:t>
      </w:r>
      <w:r w:rsidR="00E9659D">
        <w:t>ub</w:t>
      </w:r>
      <w:bookmarkStart w:id="2" w:name="_GoBack"/>
      <w:bookmarkEnd w:id="2"/>
      <w:r>
        <w:t xml:space="preserve"> yet. </w:t>
      </w:r>
    </w:p>
    <w:p w14:paraId="2A0770CA" w14:textId="6F14939A" w:rsidR="00131962" w:rsidRDefault="00131962" w:rsidP="00131962">
      <w:pPr>
        <w:pStyle w:val="ListParagraph"/>
        <w:numPr>
          <w:ilvl w:val="0"/>
          <w:numId w:val="7"/>
        </w:numPr>
      </w:pPr>
      <w:r>
        <w:t xml:space="preserve">Next meeting will be </w:t>
      </w:r>
      <w:r w:rsidR="003C3721">
        <w:t>October 19</w:t>
      </w:r>
      <w:r w:rsidR="003C3721" w:rsidRPr="003C3721">
        <w:rPr>
          <w:vertAlign w:val="superscript"/>
        </w:rPr>
        <w:t>th</w:t>
      </w:r>
      <w:r>
        <w:t>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7B0DC88B" w14:textId="77777777" w:rsidTr="001E0877">
        <w:trPr>
          <w:tblHeader/>
        </w:trPr>
        <w:tc>
          <w:tcPr>
            <w:tcW w:w="5310" w:type="dxa"/>
            <w:vAlign w:val="bottom"/>
          </w:tcPr>
          <w:bookmarkStart w:id="3" w:name="MinuteDiscussion"/>
          <w:bookmarkStart w:id="4" w:name="MinuteActionItems"/>
          <w:bookmarkEnd w:id="3"/>
          <w:bookmarkEnd w:id="4"/>
          <w:p w14:paraId="4C44C53A" w14:textId="77777777" w:rsidR="002B2D13" w:rsidRPr="00D60069" w:rsidRDefault="00225795" w:rsidP="00D60069">
            <w:pPr>
              <w:pStyle w:val="Heading2"/>
              <w:outlineLvl w:val="1"/>
            </w:pPr>
            <w:sdt>
              <w:sdtPr>
                <w:rPr>
                  <w:color w:val="0000FF" w:themeColor="hyperlink"/>
                  <w:u w:val="single"/>
                </w:rPr>
                <w:id w:val="-1717032099"/>
                <w:placeholder>
                  <w:docPart w:val="250C9447D21442A6A0E76BEE38670414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  <w:u w:val="none"/>
                </w:rPr>
              </w:sdtEndPr>
              <w:sdtContent>
                <w:r w:rsidR="006344A8" w:rsidRPr="00D60069">
                  <w:t>Action items</w:t>
                </w:r>
              </w:sdtContent>
            </w:sdt>
          </w:p>
        </w:tc>
        <w:bookmarkStart w:id="5" w:name="MinutePersonResponsible"/>
        <w:bookmarkEnd w:id="5"/>
        <w:tc>
          <w:tcPr>
            <w:tcW w:w="3060" w:type="dxa"/>
            <w:vAlign w:val="bottom"/>
          </w:tcPr>
          <w:p w14:paraId="054F3158" w14:textId="77777777" w:rsidR="002B2D13" w:rsidRPr="00D60069" w:rsidRDefault="00225795" w:rsidP="00D60069">
            <w:pPr>
              <w:pStyle w:val="Heading2"/>
              <w:outlineLvl w:val="1"/>
            </w:pPr>
            <w:sdt>
              <w:sdtPr>
                <w:id w:val="-319821758"/>
                <w:placeholder>
                  <w:docPart w:val="16EC7AAC244A405CA1511A899219E1A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6" w:name="MinuteDeadline"/>
        <w:bookmarkEnd w:id="6"/>
        <w:tc>
          <w:tcPr>
            <w:tcW w:w="1854" w:type="dxa"/>
            <w:vAlign w:val="bottom"/>
          </w:tcPr>
          <w:p w14:paraId="4A24A654" w14:textId="77777777" w:rsidR="002B2D13" w:rsidRPr="00D60069" w:rsidRDefault="00225795" w:rsidP="00D60069">
            <w:pPr>
              <w:pStyle w:val="Heading2"/>
              <w:outlineLvl w:val="1"/>
            </w:pPr>
            <w:sdt>
              <w:sdtPr>
                <w:id w:val="433413345"/>
                <w:placeholder>
                  <w:docPart w:val="6778175C77AF4C33A58C9ED7D135DC78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0102921C" w14:textId="77777777" w:rsidTr="00B45BDC">
        <w:trPr>
          <w:trHeight w:val="170"/>
        </w:trPr>
        <w:tc>
          <w:tcPr>
            <w:tcW w:w="5310" w:type="dxa"/>
          </w:tcPr>
          <w:p w14:paraId="5AD36924" w14:textId="77777777" w:rsidR="002B2D13" w:rsidRPr="00D60069" w:rsidRDefault="002B2D13" w:rsidP="00AB74A1">
            <w:pPr>
              <w:pStyle w:val="ListBullet"/>
              <w:numPr>
                <w:ilvl w:val="0"/>
                <w:numId w:val="0"/>
              </w:numPr>
              <w:spacing w:before="120"/>
              <w:ind w:left="357"/>
            </w:pPr>
          </w:p>
        </w:tc>
        <w:tc>
          <w:tcPr>
            <w:tcW w:w="3060" w:type="dxa"/>
          </w:tcPr>
          <w:p w14:paraId="7B75729A" w14:textId="77777777" w:rsidR="002B2D13" w:rsidRPr="00D60069" w:rsidRDefault="002B2D13" w:rsidP="00E72975"/>
        </w:tc>
        <w:tc>
          <w:tcPr>
            <w:tcW w:w="1854" w:type="dxa"/>
          </w:tcPr>
          <w:p w14:paraId="63BA66B1" w14:textId="77777777" w:rsidR="000D420F" w:rsidRPr="00D60069" w:rsidRDefault="000D420F" w:rsidP="004C312D"/>
        </w:tc>
      </w:tr>
      <w:tr w:rsidR="00B45BDC" w:rsidRPr="00D60069" w14:paraId="136C536C" w14:textId="77777777" w:rsidTr="00B45BDC">
        <w:trPr>
          <w:trHeight w:val="170"/>
        </w:trPr>
        <w:tc>
          <w:tcPr>
            <w:tcW w:w="5310" w:type="dxa"/>
          </w:tcPr>
          <w:p w14:paraId="5AABEEAC" w14:textId="77777777" w:rsidR="00B45BDC" w:rsidRDefault="00A855B6" w:rsidP="00B45BDC">
            <w:pPr>
              <w:pStyle w:val="ListBullet"/>
              <w:spacing w:before="0"/>
              <w:ind w:left="357" w:hanging="357"/>
            </w:pPr>
            <w:r>
              <w:t>Review IT process document</w:t>
            </w:r>
          </w:p>
        </w:tc>
        <w:tc>
          <w:tcPr>
            <w:tcW w:w="3060" w:type="dxa"/>
          </w:tcPr>
          <w:p w14:paraId="10F026AA" w14:textId="77777777" w:rsidR="00B45BDC" w:rsidRDefault="00A855B6" w:rsidP="00B45BDC">
            <w:pPr>
              <w:spacing w:before="0"/>
            </w:pPr>
            <w:r>
              <w:t>DBIT members</w:t>
            </w:r>
          </w:p>
        </w:tc>
        <w:tc>
          <w:tcPr>
            <w:tcW w:w="1854" w:type="dxa"/>
          </w:tcPr>
          <w:p w14:paraId="6807EF18" w14:textId="0504292E" w:rsidR="00053C44" w:rsidRDefault="003C3721" w:rsidP="00AB74A1">
            <w:pPr>
              <w:spacing w:before="0"/>
              <w:contextualSpacing/>
            </w:pPr>
            <w:r>
              <w:t>complete</w:t>
            </w:r>
          </w:p>
        </w:tc>
      </w:tr>
      <w:tr w:rsidR="00053C44" w:rsidRPr="00D60069" w14:paraId="375144B5" w14:textId="77777777" w:rsidTr="00B45BDC">
        <w:trPr>
          <w:trHeight w:val="170"/>
        </w:trPr>
        <w:tc>
          <w:tcPr>
            <w:tcW w:w="5310" w:type="dxa"/>
          </w:tcPr>
          <w:p w14:paraId="3DC918B2" w14:textId="77777777" w:rsidR="00053C44" w:rsidRDefault="00053C44" w:rsidP="00053C44">
            <w:pPr>
              <w:pStyle w:val="ListBullet"/>
              <w:spacing w:before="0"/>
              <w:ind w:left="357" w:hanging="357"/>
            </w:pPr>
          </w:p>
        </w:tc>
        <w:tc>
          <w:tcPr>
            <w:tcW w:w="3060" w:type="dxa"/>
          </w:tcPr>
          <w:p w14:paraId="66C542EC" w14:textId="77777777" w:rsidR="00053C44" w:rsidRDefault="00053C44" w:rsidP="00053C44">
            <w:pPr>
              <w:spacing w:before="0"/>
            </w:pPr>
          </w:p>
        </w:tc>
        <w:tc>
          <w:tcPr>
            <w:tcW w:w="1854" w:type="dxa"/>
          </w:tcPr>
          <w:p w14:paraId="38A544E8" w14:textId="77777777" w:rsidR="00053C44" w:rsidRDefault="00053C44" w:rsidP="00053C44">
            <w:pPr>
              <w:spacing w:before="0"/>
              <w:contextualSpacing/>
            </w:pPr>
          </w:p>
        </w:tc>
      </w:tr>
      <w:tr w:rsidR="00053C44" w:rsidRPr="00D60069" w14:paraId="1AAC3BF5" w14:textId="77777777" w:rsidTr="00D60069">
        <w:tc>
          <w:tcPr>
            <w:tcW w:w="5310" w:type="dxa"/>
          </w:tcPr>
          <w:p w14:paraId="43C5B815" w14:textId="77777777" w:rsidR="00053C44" w:rsidRDefault="00053C44" w:rsidP="00053C44">
            <w:pPr>
              <w:pStyle w:val="ListBullet"/>
              <w:numPr>
                <w:ilvl w:val="0"/>
                <w:numId w:val="0"/>
              </w:numPr>
              <w:spacing w:before="0"/>
              <w:ind w:left="357"/>
            </w:pPr>
          </w:p>
        </w:tc>
        <w:tc>
          <w:tcPr>
            <w:tcW w:w="3060" w:type="dxa"/>
          </w:tcPr>
          <w:p w14:paraId="1333DFCA" w14:textId="77777777" w:rsidR="00053C44" w:rsidRDefault="00053C44" w:rsidP="00053C44"/>
        </w:tc>
        <w:tc>
          <w:tcPr>
            <w:tcW w:w="1854" w:type="dxa"/>
          </w:tcPr>
          <w:p w14:paraId="481CF9E9" w14:textId="77777777" w:rsidR="00053C44" w:rsidRDefault="00053C44" w:rsidP="00053C44">
            <w:pPr>
              <w:spacing w:before="0"/>
              <w:contextualSpacing/>
            </w:pPr>
          </w:p>
        </w:tc>
      </w:tr>
      <w:tr w:rsidR="00053C44" w:rsidRPr="00D60069" w14:paraId="1A4BE430" w14:textId="77777777" w:rsidTr="00D60069">
        <w:tc>
          <w:tcPr>
            <w:tcW w:w="5310" w:type="dxa"/>
          </w:tcPr>
          <w:p w14:paraId="5C84F773" w14:textId="77777777" w:rsidR="00053C44" w:rsidRDefault="00053C44" w:rsidP="00053C44">
            <w:pPr>
              <w:pStyle w:val="ListBullet"/>
              <w:numPr>
                <w:ilvl w:val="0"/>
                <w:numId w:val="0"/>
              </w:numPr>
              <w:spacing w:before="0"/>
              <w:ind w:left="357"/>
            </w:pPr>
          </w:p>
        </w:tc>
        <w:tc>
          <w:tcPr>
            <w:tcW w:w="3060" w:type="dxa"/>
          </w:tcPr>
          <w:p w14:paraId="7415E19F" w14:textId="77777777" w:rsidR="00053C44" w:rsidRDefault="00053C44" w:rsidP="00053C44"/>
        </w:tc>
        <w:tc>
          <w:tcPr>
            <w:tcW w:w="1854" w:type="dxa"/>
          </w:tcPr>
          <w:p w14:paraId="067D91B8" w14:textId="77777777" w:rsidR="00053C44" w:rsidRDefault="00053C44" w:rsidP="00053C44"/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430"/>
        <w:gridCol w:w="4069"/>
        <w:gridCol w:w="1053"/>
        <w:gridCol w:w="1836"/>
        <w:gridCol w:w="1836"/>
      </w:tblGrid>
      <w:tr w:rsidR="00FE106E" w:rsidRPr="00D60069" w14:paraId="197CDC00" w14:textId="77777777" w:rsidTr="00FE106E">
        <w:tc>
          <w:tcPr>
            <w:tcW w:w="1430" w:type="dxa"/>
          </w:tcPr>
          <w:bookmarkEnd w:id="1"/>
          <w:p w14:paraId="6C7DBC95" w14:textId="77777777" w:rsidR="00FE106E" w:rsidRPr="00A45D58" w:rsidRDefault="00225795" w:rsidP="00DC3281">
            <w:pPr>
              <w:pStyle w:val="Heading2"/>
              <w:spacing w:before="120" w:after="120"/>
            </w:pPr>
            <w:sdt>
              <w:sdtPr>
                <w:id w:val="113951409"/>
                <w:placeholder>
                  <w:docPart w:val="A35EDDFB162C4DCE95132D0C45D20EA1"/>
                </w:placeholder>
                <w:temporary/>
                <w:showingPlcHdr/>
                <w15:appearance w15:val="hidden"/>
              </w:sdtPr>
              <w:sdtEndPr/>
              <w:sdtContent>
                <w:r w:rsidR="00FE106E" w:rsidRPr="00A45D58">
                  <w:t>Agenda item:</w:t>
                </w:r>
              </w:sdtContent>
            </w:sdt>
          </w:p>
        </w:tc>
        <w:tc>
          <w:tcPr>
            <w:tcW w:w="4069" w:type="dxa"/>
          </w:tcPr>
          <w:p w14:paraId="2EB89458" w14:textId="77777777" w:rsidR="00FE106E" w:rsidRPr="00A45D58" w:rsidRDefault="00FE106E" w:rsidP="001F68B9">
            <w:pPr>
              <w:spacing w:before="120" w:after="120"/>
              <w:rPr>
                <w:b/>
              </w:rPr>
            </w:pPr>
            <w:r>
              <w:rPr>
                <w:b/>
              </w:rPr>
              <w:t>SPD review</w:t>
            </w:r>
          </w:p>
        </w:tc>
        <w:tc>
          <w:tcPr>
            <w:tcW w:w="1053" w:type="dxa"/>
          </w:tcPr>
          <w:p w14:paraId="7A1FC351" w14:textId="77777777" w:rsidR="00FE106E" w:rsidRPr="00D60069" w:rsidRDefault="00FE106E" w:rsidP="006344A8">
            <w:pPr>
              <w:pStyle w:val="Heading2"/>
            </w:pPr>
          </w:p>
        </w:tc>
        <w:tc>
          <w:tcPr>
            <w:tcW w:w="1836" w:type="dxa"/>
          </w:tcPr>
          <w:p w14:paraId="2F94E1FA" w14:textId="77777777" w:rsidR="00FE106E" w:rsidRPr="00D60069" w:rsidRDefault="00FE106E" w:rsidP="006344A8"/>
        </w:tc>
        <w:tc>
          <w:tcPr>
            <w:tcW w:w="1836" w:type="dxa"/>
          </w:tcPr>
          <w:p w14:paraId="7DAE0EDB" w14:textId="77777777" w:rsidR="00FE106E" w:rsidRPr="00D60069" w:rsidRDefault="00FE106E" w:rsidP="006344A8"/>
        </w:tc>
      </w:tr>
    </w:tbl>
    <w:p w14:paraId="6610A9F7" w14:textId="77777777" w:rsidR="00D62E01" w:rsidRDefault="00225795" w:rsidP="00DC3281">
      <w:pPr>
        <w:pStyle w:val="Heading4"/>
        <w:spacing w:before="0" w:after="0"/>
      </w:pPr>
      <w:sdt>
        <w:sdtPr>
          <w:id w:val="1495455185"/>
          <w:placeholder>
            <w:docPart w:val="43F1DDA32D314C4CB10182F29481A07A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p w14:paraId="28554AE3" w14:textId="77777777" w:rsidR="00F35D2F" w:rsidRDefault="006A3E65" w:rsidP="00F54A5E">
      <w:pPr>
        <w:pStyle w:val="ListParagraph"/>
        <w:numPr>
          <w:ilvl w:val="0"/>
          <w:numId w:val="7"/>
        </w:numPr>
      </w:pPr>
      <w:r>
        <w:t>complete</w:t>
      </w:r>
    </w:p>
    <w:p w14:paraId="6B26BE5A" w14:textId="77777777" w:rsidR="00A45D58" w:rsidRPr="00D60069" w:rsidRDefault="00A45D58" w:rsidP="001E3A47">
      <w:pPr>
        <w:pStyle w:val="ListParagraph"/>
      </w:pPr>
    </w:p>
    <w:tbl>
      <w:tblPr>
        <w:tblStyle w:val="GridTable1Light"/>
        <w:tblW w:w="686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1560"/>
        <w:gridCol w:w="4536"/>
        <w:gridCol w:w="2268"/>
        <w:gridCol w:w="1417"/>
        <w:gridCol w:w="423"/>
        <w:gridCol w:w="20"/>
        <w:gridCol w:w="1967"/>
        <w:gridCol w:w="1840"/>
      </w:tblGrid>
      <w:tr w:rsidR="00D60069" w:rsidRPr="00D60069" w14:paraId="06C0D0CA" w14:textId="77777777" w:rsidTr="001A5B78">
        <w:trPr>
          <w:gridAfter w:val="3"/>
          <w:wAfter w:w="3827" w:type="dxa"/>
          <w:cantSplit/>
          <w:trHeight w:val="291"/>
        </w:trPr>
        <w:tc>
          <w:tcPr>
            <w:tcW w:w="6096" w:type="dxa"/>
            <w:gridSpan w:val="2"/>
            <w:vAlign w:val="bottom"/>
          </w:tcPr>
          <w:p w14:paraId="4861855F" w14:textId="77777777" w:rsidR="00D60069" w:rsidRPr="00D60069" w:rsidRDefault="00225795" w:rsidP="00170FB8">
            <w:pPr>
              <w:pStyle w:val="Heading2"/>
              <w:outlineLvl w:val="1"/>
            </w:pPr>
            <w:sdt>
              <w:sdtPr>
                <w:id w:val="1576775990"/>
                <w:placeholder>
                  <w:docPart w:val="DA57C3C71AAB4302BE528ACB70CA9E73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2268" w:type="dxa"/>
            <w:vAlign w:val="bottom"/>
          </w:tcPr>
          <w:p w14:paraId="60465EF5" w14:textId="77777777" w:rsidR="00D60069" w:rsidRPr="00D60069" w:rsidRDefault="00225795" w:rsidP="00170FB8">
            <w:pPr>
              <w:pStyle w:val="Heading2"/>
              <w:outlineLvl w:val="1"/>
            </w:pPr>
            <w:sdt>
              <w:sdtPr>
                <w:id w:val="-778569795"/>
                <w:placeholder>
                  <w:docPart w:val="E236058F28EC43268715D3D051F25386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40" w:type="dxa"/>
            <w:gridSpan w:val="2"/>
            <w:vAlign w:val="bottom"/>
          </w:tcPr>
          <w:p w14:paraId="06B5C7DB" w14:textId="77777777" w:rsidR="00D60069" w:rsidRPr="00D60069" w:rsidRDefault="00225795" w:rsidP="00170FB8">
            <w:pPr>
              <w:pStyle w:val="Heading2"/>
              <w:outlineLvl w:val="1"/>
            </w:pPr>
            <w:sdt>
              <w:sdtPr>
                <w:id w:val="-1974196117"/>
                <w:placeholder>
                  <w:docPart w:val="4893C6FCB6214AA787D18439EE7DAA8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14:paraId="575A2EBC" w14:textId="77777777" w:rsidTr="001A5B78">
        <w:trPr>
          <w:gridAfter w:val="3"/>
          <w:wAfter w:w="3827" w:type="dxa"/>
          <w:trHeight w:val="291"/>
        </w:trPr>
        <w:tc>
          <w:tcPr>
            <w:tcW w:w="6096" w:type="dxa"/>
            <w:gridSpan w:val="2"/>
          </w:tcPr>
          <w:p w14:paraId="2E1679A6" w14:textId="77777777" w:rsidR="00D60069" w:rsidRPr="00DC6228" w:rsidRDefault="00D60069" w:rsidP="007F15C4">
            <w:pPr>
              <w:pStyle w:val="ListBullet"/>
            </w:pPr>
          </w:p>
        </w:tc>
        <w:tc>
          <w:tcPr>
            <w:tcW w:w="2268" w:type="dxa"/>
          </w:tcPr>
          <w:p w14:paraId="2F45ABD9" w14:textId="77777777" w:rsidR="00D60069" w:rsidRPr="00D60069" w:rsidRDefault="00D60069" w:rsidP="00170FB8"/>
        </w:tc>
        <w:tc>
          <w:tcPr>
            <w:tcW w:w="1840" w:type="dxa"/>
            <w:gridSpan w:val="2"/>
          </w:tcPr>
          <w:p w14:paraId="1EDE75CE" w14:textId="77777777" w:rsidR="00A85653" w:rsidRPr="00D60069" w:rsidRDefault="00A85653" w:rsidP="00170FB8"/>
        </w:tc>
      </w:tr>
      <w:tr w:rsidR="00E81505" w:rsidRPr="00D60069" w14:paraId="54823DD3" w14:textId="77777777" w:rsidTr="001A5B78">
        <w:trPr>
          <w:gridAfter w:val="3"/>
          <w:wAfter w:w="3827" w:type="dxa"/>
          <w:trHeight w:val="291"/>
        </w:trPr>
        <w:tc>
          <w:tcPr>
            <w:tcW w:w="6096" w:type="dxa"/>
            <w:gridSpan w:val="2"/>
          </w:tcPr>
          <w:p w14:paraId="39BFC667" w14:textId="77777777" w:rsidR="00E81505" w:rsidRDefault="00E81505" w:rsidP="00E81505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0D2B2AAC" w14:textId="77777777" w:rsidR="001F68B9" w:rsidRDefault="001F68B9" w:rsidP="00E81505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2268" w:type="dxa"/>
          </w:tcPr>
          <w:p w14:paraId="4C10C660" w14:textId="77777777" w:rsidR="00E81505" w:rsidRPr="00D60069" w:rsidRDefault="00E81505" w:rsidP="00170FB8"/>
        </w:tc>
        <w:tc>
          <w:tcPr>
            <w:tcW w:w="1840" w:type="dxa"/>
            <w:gridSpan w:val="2"/>
          </w:tcPr>
          <w:p w14:paraId="3A972C10" w14:textId="77777777" w:rsidR="00E81505" w:rsidRPr="00D60069" w:rsidRDefault="00E81505" w:rsidP="00170FB8"/>
        </w:tc>
      </w:tr>
      <w:tr w:rsidR="001A5B78" w:rsidRPr="00D60069" w14:paraId="353F98BD" w14:textId="77777777" w:rsidTr="00EB4572">
        <w:trPr>
          <w:gridAfter w:val="2"/>
          <w:wAfter w:w="3807" w:type="dxa"/>
          <w:trHeight w:val="447"/>
        </w:trPr>
        <w:tc>
          <w:tcPr>
            <w:tcW w:w="10204" w:type="dxa"/>
            <w:gridSpan w:val="5"/>
          </w:tcPr>
          <w:p w14:paraId="238AA397" w14:textId="77777777" w:rsidR="001A5B78" w:rsidRDefault="001A5B78" w:rsidP="00897C4F">
            <w:pPr>
              <w:pStyle w:val="Heading2"/>
              <w:pBdr>
                <w:bottom w:val="single" w:sz="12" w:space="1" w:color="auto"/>
              </w:pBdr>
              <w:outlineLvl w:val="1"/>
            </w:pPr>
          </w:p>
          <w:p w14:paraId="18B2ACD4" w14:textId="77777777" w:rsidR="001A5B78" w:rsidRPr="00D60069" w:rsidRDefault="001A5B78" w:rsidP="00897C4F">
            <w:pPr>
              <w:pStyle w:val="Heading2"/>
              <w:outlineLvl w:val="1"/>
            </w:pPr>
          </w:p>
        </w:tc>
        <w:tc>
          <w:tcPr>
            <w:tcW w:w="20" w:type="dxa"/>
          </w:tcPr>
          <w:p w14:paraId="199CF3BF" w14:textId="77777777" w:rsidR="001A5B78" w:rsidRPr="00D60069" w:rsidRDefault="001A5B78" w:rsidP="00897C4F"/>
        </w:tc>
      </w:tr>
      <w:tr w:rsidR="00897C4F" w:rsidRPr="00D60069" w14:paraId="5173C701" w14:textId="77777777" w:rsidTr="001A5B78">
        <w:trPr>
          <w:gridAfter w:val="2"/>
          <w:wAfter w:w="3807" w:type="dxa"/>
          <w:trHeight w:val="447"/>
        </w:trPr>
        <w:tc>
          <w:tcPr>
            <w:tcW w:w="1560" w:type="dxa"/>
          </w:tcPr>
          <w:p w14:paraId="63D366E5" w14:textId="77777777" w:rsidR="00897C4F" w:rsidRPr="00A85653" w:rsidRDefault="00225795" w:rsidP="00897C4F">
            <w:pPr>
              <w:pStyle w:val="Heading2"/>
              <w:spacing w:before="120" w:after="120"/>
              <w:outlineLvl w:val="1"/>
            </w:pPr>
            <w:sdt>
              <w:sdtPr>
                <w:id w:val="874515555"/>
                <w:placeholder>
                  <w:docPart w:val="1A0566D4D2BC4D74A1B64EF878A4A1DB"/>
                </w:placeholder>
                <w:temporary/>
                <w:showingPlcHdr/>
                <w15:appearance w15:val="hidden"/>
              </w:sdtPr>
              <w:sdtEndPr/>
              <w:sdtContent>
                <w:r w:rsidR="00897C4F" w:rsidRPr="00A85653">
                  <w:t>Agenda item:</w:t>
                </w:r>
              </w:sdtContent>
            </w:sdt>
          </w:p>
        </w:tc>
        <w:tc>
          <w:tcPr>
            <w:tcW w:w="6804" w:type="dxa"/>
            <w:gridSpan w:val="2"/>
          </w:tcPr>
          <w:p w14:paraId="401F5009" w14:textId="77777777" w:rsidR="00532520" w:rsidRPr="00A85653" w:rsidRDefault="00575230" w:rsidP="000007CB">
            <w:pPr>
              <w:spacing w:before="120" w:after="120"/>
              <w:rPr>
                <w:b/>
              </w:rPr>
            </w:pPr>
            <w:r>
              <w:rPr>
                <w:b/>
              </w:rPr>
              <w:t>cPP review</w:t>
            </w:r>
          </w:p>
        </w:tc>
        <w:tc>
          <w:tcPr>
            <w:tcW w:w="1840" w:type="dxa"/>
            <w:gridSpan w:val="2"/>
          </w:tcPr>
          <w:p w14:paraId="0C4E31E1" w14:textId="77777777" w:rsidR="00897C4F" w:rsidRPr="00D60069" w:rsidRDefault="00897C4F" w:rsidP="00897C4F">
            <w:pPr>
              <w:pStyle w:val="Heading2"/>
              <w:outlineLvl w:val="1"/>
            </w:pPr>
          </w:p>
        </w:tc>
        <w:tc>
          <w:tcPr>
            <w:tcW w:w="20" w:type="dxa"/>
          </w:tcPr>
          <w:p w14:paraId="2EDC3897" w14:textId="77777777" w:rsidR="00897C4F" w:rsidRPr="00D60069" w:rsidRDefault="00897C4F" w:rsidP="00897C4F"/>
        </w:tc>
      </w:tr>
      <w:tr w:rsidR="00A85653" w:rsidRPr="00D60069" w14:paraId="0EE5B275" w14:textId="77777777" w:rsidTr="001A5B78">
        <w:trPr>
          <w:gridAfter w:val="3"/>
          <w:wAfter w:w="3827" w:type="dxa"/>
          <w:trHeight w:val="956"/>
        </w:trPr>
        <w:tc>
          <w:tcPr>
            <w:tcW w:w="10204" w:type="dxa"/>
            <w:gridSpan w:val="5"/>
            <w:tcMar>
              <w:bottom w:w="288" w:type="dxa"/>
            </w:tcMar>
          </w:tcPr>
          <w:p w14:paraId="61A65C82" w14:textId="77777777" w:rsidR="00A85653" w:rsidRDefault="00225795" w:rsidP="00BC328E">
            <w:pPr>
              <w:pStyle w:val="Heading4"/>
              <w:spacing w:before="0" w:after="0"/>
              <w:outlineLvl w:val="3"/>
            </w:pPr>
            <w:sdt>
              <w:sdtPr>
                <w:id w:val="1845819393"/>
                <w:placeholder>
                  <w:docPart w:val="6DBDDFB2B64346CBBA3151E68D05A3A8"/>
                </w:placeholder>
                <w:temporary/>
                <w:showingPlcHdr/>
                <w15:appearance w15:val="hidden"/>
              </w:sdtPr>
              <w:sdtEndPr/>
              <w:sdtContent>
                <w:r w:rsidR="00A85653" w:rsidRPr="00D60069">
                  <w:t>Discussion:</w:t>
                </w:r>
              </w:sdtContent>
            </w:sdt>
          </w:p>
          <w:p w14:paraId="4637DDB0" w14:textId="77777777" w:rsidR="002B2E05" w:rsidRDefault="006A3E65" w:rsidP="00053C44">
            <w:pPr>
              <w:pStyle w:val="ListParagraph"/>
              <w:numPr>
                <w:ilvl w:val="0"/>
                <w:numId w:val="7"/>
              </w:numPr>
            </w:pPr>
            <w:r>
              <w:t>complete</w:t>
            </w:r>
          </w:p>
          <w:p w14:paraId="68408971" w14:textId="77777777" w:rsidR="00A85653" w:rsidRPr="00D60069" w:rsidRDefault="00A85653" w:rsidP="00575230">
            <w:pPr>
              <w:ind w:left="360"/>
            </w:pPr>
          </w:p>
        </w:tc>
      </w:tr>
      <w:tr w:rsidR="00B2031D" w:rsidRPr="00D60069" w14:paraId="56EE6DE8" w14:textId="77777777" w:rsidTr="001A5B78">
        <w:trPr>
          <w:gridAfter w:val="3"/>
          <w:wAfter w:w="3827" w:type="dxa"/>
          <w:trHeight w:val="419"/>
        </w:trPr>
        <w:tc>
          <w:tcPr>
            <w:tcW w:w="6096" w:type="dxa"/>
            <w:gridSpan w:val="2"/>
            <w:tcMar>
              <w:bottom w:w="288" w:type="dxa"/>
            </w:tcMar>
            <w:vAlign w:val="bottom"/>
          </w:tcPr>
          <w:p w14:paraId="1CFBF664" w14:textId="77777777" w:rsidR="00B2031D" w:rsidRPr="00D60069" w:rsidRDefault="00225795" w:rsidP="00B2031D">
            <w:pPr>
              <w:pStyle w:val="Heading2"/>
              <w:spacing w:before="0"/>
              <w:outlineLvl w:val="1"/>
            </w:pPr>
            <w:sdt>
              <w:sdtPr>
                <w:id w:val="1091510935"/>
                <w:placeholder>
                  <w:docPart w:val="0458ACD74F694D54843F6A1580CC9641"/>
                </w:placeholder>
                <w:temporary/>
                <w:showingPlcHdr/>
                <w15:appearance w15:val="hidden"/>
              </w:sdtPr>
              <w:sdtEndPr/>
              <w:sdtContent>
                <w:r w:rsidR="00B2031D" w:rsidRPr="00D60069">
                  <w:t>Action items</w:t>
                </w:r>
              </w:sdtContent>
            </w:sdt>
          </w:p>
        </w:tc>
        <w:tc>
          <w:tcPr>
            <w:tcW w:w="2268" w:type="dxa"/>
            <w:tcMar>
              <w:bottom w:w="288" w:type="dxa"/>
            </w:tcMar>
            <w:vAlign w:val="bottom"/>
          </w:tcPr>
          <w:p w14:paraId="09282389" w14:textId="77777777" w:rsidR="00B2031D" w:rsidRPr="00D60069" w:rsidRDefault="00225795" w:rsidP="00B2031D">
            <w:pPr>
              <w:pStyle w:val="Heading2"/>
              <w:outlineLvl w:val="1"/>
            </w:pPr>
            <w:sdt>
              <w:sdtPr>
                <w:id w:val="1432543139"/>
                <w:placeholder>
                  <w:docPart w:val="6FB6A5D78B004178AAEFD5F1EC75DA20"/>
                </w:placeholder>
                <w:temporary/>
                <w:showingPlcHdr/>
                <w15:appearance w15:val="hidden"/>
              </w:sdtPr>
              <w:sdtEndPr/>
              <w:sdtContent>
                <w:r w:rsidR="00B2031D" w:rsidRPr="00D60069">
                  <w:t>Person responsible</w:t>
                </w:r>
              </w:sdtContent>
            </w:sdt>
          </w:p>
        </w:tc>
        <w:tc>
          <w:tcPr>
            <w:tcW w:w="1840" w:type="dxa"/>
            <w:gridSpan w:val="2"/>
            <w:tcMar>
              <w:bottom w:w="288" w:type="dxa"/>
            </w:tcMar>
            <w:vAlign w:val="bottom"/>
          </w:tcPr>
          <w:p w14:paraId="63E80400" w14:textId="77777777" w:rsidR="00B2031D" w:rsidRPr="00D60069" w:rsidRDefault="00225795" w:rsidP="00B2031D">
            <w:pPr>
              <w:pStyle w:val="Heading2"/>
              <w:outlineLvl w:val="1"/>
            </w:pPr>
            <w:sdt>
              <w:sdtPr>
                <w:id w:val="-573053641"/>
                <w:placeholder>
                  <w:docPart w:val="2F744848A4A8463BA4CAD30C5F281370"/>
                </w:placeholder>
                <w:temporary/>
                <w:showingPlcHdr/>
                <w15:appearance w15:val="hidden"/>
              </w:sdtPr>
              <w:sdtEndPr/>
              <w:sdtContent>
                <w:r w:rsidR="00B2031D" w:rsidRPr="00D60069">
                  <w:t>Deadline</w:t>
                </w:r>
              </w:sdtContent>
            </w:sdt>
          </w:p>
        </w:tc>
      </w:tr>
      <w:tr w:rsidR="00B2031D" w:rsidRPr="00D60069" w14:paraId="5D7B6E27" w14:textId="77777777" w:rsidTr="001A5B78">
        <w:trPr>
          <w:gridAfter w:val="3"/>
          <w:wAfter w:w="3827" w:type="dxa"/>
          <w:trHeight w:val="287"/>
        </w:trPr>
        <w:tc>
          <w:tcPr>
            <w:tcW w:w="6096" w:type="dxa"/>
            <w:gridSpan w:val="2"/>
            <w:tcMar>
              <w:bottom w:w="288" w:type="dxa"/>
            </w:tcMar>
          </w:tcPr>
          <w:p w14:paraId="13FB4B6E" w14:textId="77777777" w:rsidR="00B2031D" w:rsidRPr="00DC6228" w:rsidRDefault="00B2031D" w:rsidP="00E81505">
            <w:pPr>
              <w:pStyle w:val="ListBullet"/>
              <w:spacing w:before="0"/>
              <w:ind w:left="357" w:hanging="357"/>
            </w:pPr>
          </w:p>
        </w:tc>
        <w:tc>
          <w:tcPr>
            <w:tcW w:w="2268" w:type="dxa"/>
            <w:tcMar>
              <w:bottom w:w="288" w:type="dxa"/>
            </w:tcMar>
          </w:tcPr>
          <w:p w14:paraId="2A896EE3" w14:textId="77777777" w:rsidR="00B2031D" w:rsidRPr="00D60069" w:rsidRDefault="00B2031D" w:rsidP="00B2031D"/>
        </w:tc>
        <w:tc>
          <w:tcPr>
            <w:tcW w:w="1840" w:type="dxa"/>
            <w:gridSpan w:val="2"/>
            <w:tcMar>
              <w:bottom w:w="288" w:type="dxa"/>
            </w:tcMar>
          </w:tcPr>
          <w:p w14:paraId="756FCF95" w14:textId="77777777" w:rsidR="00B2031D" w:rsidRPr="00D60069" w:rsidRDefault="00B2031D" w:rsidP="00B2031D"/>
        </w:tc>
      </w:tr>
      <w:tr w:rsidR="001A5B78" w:rsidRPr="00D60069" w14:paraId="02F2A251" w14:textId="77777777" w:rsidTr="00FE106E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3DC514" w14:textId="77777777" w:rsidR="001A5B78" w:rsidRDefault="001A5B78" w:rsidP="00F77637">
            <w:pPr>
              <w:pBdr>
                <w:bottom w:val="single" w:sz="6" w:space="1" w:color="auto"/>
              </w:pBdr>
              <w:spacing w:before="120" w:after="120"/>
              <w:rPr>
                <w:b w:val="0"/>
              </w:rPr>
            </w:pPr>
          </w:p>
          <w:p w14:paraId="53BE7438" w14:textId="77777777" w:rsidR="001A5B78" w:rsidRDefault="001A5B78" w:rsidP="00F77637">
            <w:pPr>
              <w:spacing w:before="120" w:after="120"/>
              <w:rPr>
                <w:b w:val="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</w:tcPr>
          <w:p w14:paraId="4C7D6E05" w14:textId="77777777" w:rsidR="001A5B78" w:rsidRPr="00D60069" w:rsidRDefault="001A5B78" w:rsidP="00F77637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B78" w:rsidRPr="00D60069" w14:paraId="61D7635F" w14:textId="77777777" w:rsidTr="00FE106E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149B181" w14:textId="77777777" w:rsidR="001A5B78" w:rsidRPr="00A85653" w:rsidRDefault="00225795" w:rsidP="001A5B78">
            <w:pPr>
              <w:pStyle w:val="Heading2"/>
              <w:spacing w:before="120" w:after="120"/>
              <w:outlineLvl w:val="1"/>
              <w:rPr>
                <w:b/>
              </w:rPr>
            </w:pPr>
            <w:sdt>
              <w:sdtPr>
                <w:id w:val="44730946"/>
                <w:placeholder>
                  <w:docPart w:val="D099DCAC26E44D2B83A70B7265B7E184"/>
                </w:placeholder>
                <w:temporary/>
                <w:showingPlcHdr/>
                <w15:appearance w15:val="hidden"/>
              </w:sdtPr>
              <w:sdtEndPr/>
              <w:sdtContent>
                <w:r w:rsidR="001A5B78" w:rsidRPr="001A5B78">
                  <w:rPr>
                    <w:b/>
                  </w:rPr>
                  <w:t>Agenda item:</w:t>
                </w:r>
              </w:sdtContent>
            </w:sdt>
            <w:r w:rsidR="001A5B78">
              <w:t xml:space="preserve">       </w:t>
            </w:r>
            <w:r w:rsidR="001A5B78" w:rsidRPr="001A5B78">
              <w:rPr>
                <w:b/>
              </w:rPr>
              <w:t xml:space="preserve">Evaluation Activities </w:t>
            </w:r>
            <w:r w:rsidR="00F17585">
              <w:rPr>
                <w:b/>
              </w:rPr>
              <w:t xml:space="preserve">(SD) </w:t>
            </w:r>
            <w:r w:rsidR="001A5B78" w:rsidRPr="001A5B78">
              <w:rPr>
                <w:b/>
              </w:rPr>
              <w:t>review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</w:tcPr>
          <w:p w14:paraId="732B5E8E" w14:textId="77777777" w:rsidR="001A5B78" w:rsidRPr="00D60069" w:rsidRDefault="001A5B78" w:rsidP="00F77637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B78" w:rsidRPr="00D60069" w14:paraId="40329D04" w14:textId="77777777" w:rsidTr="00FE106E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4"/>
          <w:wAfter w:w="4250" w:type="dxa"/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0C2209" w14:textId="77777777" w:rsidR="001A5B78" w:rsidRPr="001A5B78" w:rsidRDefault="00225795" w:rsidP="00F77637">
            <w:pPr>
              <w:pStyle w:val="Heading4"/>
              <w:spacing w:before="0" w:after="0"/>
              <w:outlineLvl w:val="3"/>
            </w:pPr>
            <w:sdt>
              <w:sdtPr>
                <w:id w:val="1909499002"/>
                <w:placeholder>
                  <w:docPart w:val="CC6C523D2BF04807957AFA7B6B848281"/>
                </w:placeholder>
                <w:temporary/>
                <w:showingPlcHdr/>
                <w15:appearance w15:val="hidden"/>
              </w:sdtPr>
              <w:sdtEndPr/>
              <w:sdtContent>
                <w:r w:rsidR="001A5B78" w:rsidRPr="001A5B78">
                  <w:rPr>
                    <w:b/>
                  </w:rPr>
                  <w:t>Discussion:</w:t>
                </w:r>
              </w:sdtContent>
            </w:sdt>
          </w:p>
          <w:p w14:paraId="2F8263AD" w14:textId="77777777" w:rsidR="00A855B6" w:rsidRPr="00C4213C" w:rsidRDefault="006A3E65" w:rsidP="00E37D5C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>complete</w:t>
            </w:r>
          </w:p>
          <w:p w14:paraId="3836A45D" w14:textId="77777777" w:rsidR="002B2E05" w:rsidRDefault="002B2E05" w:rsidP="001A5B78">
            <w:pPr>
              <w:pStyle w:val="ListParagraph"/>
              <w:rPr>
                <w:b w:val="0"/>
              </w:rPr>
            </w:pPr>
          </w:p>
          <w:p w14:paraId="234C4653" w14:textId="77777777" w:rsidR="001A5B78" w:rsidRPr="001A5B78" w:rsidRDefault="001A5B78" w:rsidP="001A5B78">
            <w:pPr>
              <w:pStyle w:val="ListParagraph"/>
              <w:rPr>
                <w:b w:val="0"/>
              </w:rPr>
            </w:pPr>
          </w:p>
        </w:tc>
      </w:tr>
      <w:tr w:rsidR="001A5B78" w:rsidRPr="00D60069" w14:paraId="6E57BA18" w14:textId="77777777" w:rsidTr="00FE106E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3"/>
          <w:wAfter w:w="3827" w:type="dxa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BE8B80" w14:textId="77777777" w:rsidR="001A5B78" w:rsidRPr="00D60069" w:rsidRDefault="00225795" w:rsidP="00F77637">
            <w:pPr>
              <w:pStyle w:val="Heading2"/>
              <w:spacing w:before="0"/>
              <w:outlineLvl w:val="1"/>
            </w:pPr>
            <w:sdt>
              <w:sdtPr>
                <w:id w:val="1179546694"/>
                <w:placeholder>
                  <w:docPart w:val="630CACC0299A4ED1B237C258F0DDF6E1"/>
                </w:placeholder>
                <w:temporary/>
                <w:showingPlcHdr/>
                <w15:appearance w15:val="hidden"/>
              </w:sdtPr>
              <w:sdtEndPr/>
              <w:sdtContent>
                <w:r w:rsidR="001A5B78" w:rsidRPr="00D60069">
                  <w:t>Action items</w:t>
                </w:r>
              </w:sdtContent>
            </w:sdt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8FAA0AA" w14:textId="77777777" w:rsidR="001A5B78" w:rsidRPr="00D60069" w:rsidRDefault="00225795" w:rsidP="00F77637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77648209"/>
                <w:placeholder>
                  <w:docPart w:val="8944C5A9458541D99E57D9138C96532C"/>
                </w:placeholder>
                <w:temporary/>
                <w:showingPlcHdr/>
                <w15:appearance w15:val="hidden"/>
              </w:sdtPr>
              <w:sdtEndPr/>
              <w:sdtContent>
                <w:r w:rsidR="001A5B78" w:rsidRPr="00D60069">
                  <w:t>Person responsible</w:t>
                </w:r>
              </w:sdtContent>
            </w:sdt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27AA4" w14:textId="77777777" w:rsidR="001A5B78" w:rsidRPr="00D60069" w:rsidRDefault="00225795" w:rsidP="00F77637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664702032"/>
                <w:placeholder>
                  <w:docPart w:val="6D71508CCF424A95ACACDA5E57266B79"/>
                </w:placeholder>
                <w:temporary/>
                <w:showingPlcHdr/>
                <w15:appearance w15:val="hidden"/>
              </w:sdtPr>
              <w:sdtEndPr/>
              <w:sdtContent>
                <w:r w:rsidR="001A5B78" w:rsidRPr="00D60069">
                  <w:t>Deadline</w:t>
                </w:r>
              </w:sdtContent>
            </w:sdt>
          </w:p>
        </w:tc>
      </w:tr>
      <w:tr w:rsidR="001A5B78" w:rsidRPr="00D60069" w14:paraId="468650BF" w14:textId="77777777" w:rsidTr="00FE106E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3"/>
          <w:wAfter w:w="3827" w:type="dxa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B26BA" w14:textId="77777777" w:rsidR="001A5B78" w:rsidRPr="00D84AE4" w:rsidRDefault="001A5B78" w:rsidP="00D84AE4">
            <w:pPr>
              <w:pStyle w:val="ListBullet"/>
              <w:spacing w:before="0"/>
              <w:ind w:left="357" w:hanging="357"/>
              <w:rPr>
                <w:b w:val="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35978BA" w14:textId="77777777" w:rsidR="001A5B78" w:rsidRPr="00D60069" w:rsidRDefault="001A5B78" w:rsidP="00F7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93229" w14:textId="77777777" w:rsidR="001A5B78" w:rsidRPr="00D60069" w:rsidRDefault="001A5B78" w:rsidP="00F7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06E" w:rsidRPr="00D60069" w14:paraId="46FA9516" w14:textId="77777777" w:rsidTr="00FE106E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3"/>
          <w:wAfter w:w="3827" w:type="dxa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480E9" w14:textId="77777777" w:rsidR="00FE106E" w:rsidRDefault="00FE106E" w:rsidP="00FE106E">
            <w:pPr>
              <w:pBdr>
                <w:bottom w:val="single" w:sz="6" w:space="1" w:color="auto"/>
              </w:pBdr>
              <w:spacing w:before="120" w:after="120"/>
              <w:rPr>
                <w:b w:val="0"/>
              </w:rPr>
            </w:pPr>
          </w:p>
          <w:p w14:paraId="58623619" w14:textId="77777777" w:rsidR="00FE106E" w:rsidRDefault="00FE106E" w:rsidP="00FE106E">
            <w:pPr>
              <w:pBdr>
                <w:bottom w:val="single" w:sz="6" w:space="1" w:color="auto"/>
              </w:pBdr>
              <w:spacing w:before="120" w:after="120"/>
              <w:rPr>
                <w:b w:val="0"/>
              </w:rPr>
            </w:pPr>
          </w:p>
          <w:p w14:paraId="4AC2338D" w14:textId="77777777" w:rsidR="00FE106E" w:rsidRPr="00D84AE4" w:rsidRDefault="00FE106E" w:rsidP="00FE106E">
            <w:pPr>
              <w:pStyle w:val="ListBullet"/>
              <w:numPr>
                <w:ilvl w:val="0"/>
                <w:numId w:val="0"/>
              </w:numPr>
              <w:spacing w:before="0"/>
              <w:ind w:left="357"/>
              <w:rPr>
                <w:b w:val="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740733B" w14:textId="77777777" w:rsidR="00FE106E" w:rsidRPr="00D60069" w:rsidRDefault="00FE106E" w:rsidP="00F7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914B18" w14:textId="77777777" w:rsidR="00FE106E" w:rsidRPr="00D60069" w:rsidRDefault="00FE106E" w:rsidP="00F7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06E" w:rsidRPr="00A85653" w14:paraId="39EC5AB3" w14:textId="77777777" w:rsidTr="00FE106E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840" w:type="dxa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363DC5" w14:textId="77777777" w:rsidR="00FE106E" w:rsidRPr="00A85653" w:rsidRDefault="00225795" w:rsidP="00FE106E">
            <w:pPr>
              <w:pStyle w:val="Heading2"/>
              <w:spacing w:before="120" w:after="120"/>
              <w:outlineLvl w:val="1"/>
              <w:rPr>
                <w:b/>
              </w:rPr>
            </w:pPr>
            <w:sdt>
              <w:sdtPr>
                <w:id w:val="611406542"/>
                <w:placeholder>
                  <w:docPart w:val="AFDF844A52924E26B4F36328BFDB1674"/>
                </w:placeholder>
                <w:temporary/>
                <w:showingPlcHdr/>
                <w15:appearance w15:val="hidden"/>
              </w:sdtPr>
              <w:sdtEndPr/>
              <w:sdtContent>
                <w:r w:rsidR="00FE106E" w:rsidRPr="001A5B78">
                  <w:rPr>
                    <w:b/>
                  </w:rPr>
                  <w:t>Agenda item:</w:t>
                </w:r>
              </w:sdtContent>
            </w:sdt>
            <w:r w:rsidR="00FE106E">
              <w:t xml:space="preserve">       </w:t>
            </w:r>
            <w:r w:rsidR="00FE106E">
              <w:rPr>
                <w:b/>
              </w:rPr>
              <w:t>Interpretation Team (IT) preparation</w:t>
            </w:r>
          </w:p>
        </w:tc>
      </w:tr>
      <w:tr w:rsidR="00FE106E" w:rsidRPr="001A5B78" w14:paraId="1FAE0B40" w14:textId="77777777" w:rsidTr="00FE106E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4"/>
          <w:wAfter w:w="4250" w:type="dxa"/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605E58" w14:textId="77777777" w:rsidR="00FE106E" w:rsidRPr="001A5B78" w:rsidRDefault="00225795" w:rsidP="004058E2">
            <w:pPr>
              <w:pStyle w:val="Heading4"/>
              <w:spacing w:before="0" w:after="0"/>
              <w:outlineLvl w:val="3"/>
            </w:pPr>
            <w:sdt>
              <w:sdtPr>
                <w:id w:val="-58021115"/>
                <w:placeholder>
                  <w:docPart w:val="B1839C6416C5435F83A430464764C10D"/>
                </w:placeholder>
                <w:temporary/>
                <w:showingPlcHdr/>
                <w15:appearance w15:val="hidden"/>
              </w:sdtPr>
              <w:sdtEndPr/>
              <w:sdtContent>
                <w:r w:rsidR="00FE106E" w:rsidRPr="001A5B78">
                  <w:rPr>
                    <w:b/>
                  </w:rPr>
                  <w:t>Discussion:</w:t>
                </w:r>
              </w:sdtContent>
            </w:sdt>
          </w:p>
          <w:p w14:paraId="4C8CF019" w14:textId="7A8AF714" w:rsidR="00FE106E" w:rsidRPr="002E6B28" w:rsidRDefault="003C3721" w:rsidP="002E6B28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>complete</w:t>
            </w:r>
          </w:p>
          <w:p w14:paraId="55E3CFF7" w14:textId="77777777" w:rsidR="00FE106E" w:rsidRPr="001A5B78" w:rsidRDefault="00FE106E" w:rsidP="004058E2">
            <w:pPr>
              <w:pStyle w:val="ListParagraph"/>
              <w:rPr>
                <w:b w:val="0"/>
              </w:rPr>
            </w:pPr>
          </w:p>
        </w:tc>
      </w:tr>
      <w:tr w:rsidR="00FE106E" w:rsidRPr="00D60069" w14:paraId="3AC49870" w14:textId="77777777" w:rsidTr="00FE106E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3"/>
          <w:wAfter w:w="3827" w:type="dxa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26BE4" w14:textId="77777777" w:rsidR="00FE106E" w:rsidRPr="00D60069" w:rsidRDefault="00225795" w:rsidP="004058E2">
            <w:pPr>
              <w:pStyle w:val="Heading2"/>
              <w:spacing w:before="0"/>
              <w:outlineLvl w:val="1"/>
            </w:pPr>
            <w:sdt>
              <w:sdtPr>
                <w:id w:val="1308818301"/>
                <w:placeholder>
                  <w:docPart w:val="4C731AF105E5486780D3D64B63C2D929"/>
                </w:placeholder>
                <w:temporary/>
                <w:showingPlcHdr/>
                <w15:appearance w15:val="hidden"/>
              </w:sdtPr>
              <w:sdtEndPr/>
              <w:sdtContent>
                <w:r w:rsidR="00FE106E" w:rsidRPr="00D60069">
                  <w:t>Action items</w:t>
                </w:r>
              </w:sdtContent>
            </w:sdt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921FB45" w14:textId="77777777" w:rsidR="00FE106E" w:rsidRPr="00D60069" w:rsidRDefault="00225795" w:rsidP="004058E2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346519036"/>
                <w:placeholder>
                  <w:docPart w:val="E87E0A60C2894A0B96F9CAB68D06386D"/>
                </w:placeholder>
                <w:temporary/>
                <w:showingPlcHdr/>
                <w15:appearance w15:val="hidden"/>
              </w:sdtPr>
              <w:sdtEndPr/>
              <w:sdtContent>
                <w:r w:rsidR="00FE106E" w:rsidRPr="00D60069">
                  <w:t>Person responsible</w:t>
                </w:r>
              </w:sdtContent>
            </w:sdt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B16035" w14:textId="77777777" w:rsidR="00FE106E" w:rsidRPr="00D60069" w:rsidRDefault="00225795" w:rsidP="004058E2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3997809"/>
                <w:placeholder>
                  <w:docPart w:val="9F29515DA7DB4F14929E1A004D72F98A"/>
                </w:placeholder>
                <w:temporary/>
                <w:showingPlcHdr/>
                <w15:appearance w15:val="hidden"/>
              </w:sdtPr>
              <w:sdtEndPr/>
              <w:sdtContent>
                <w:r w:rsidR="00FE106E" w:rsidRPr="00D60069">
                  <w:t>Deadline</w:t>
                </w:r>
              </w:sdtContent>
            </w:sdt>
          </w:p>
        </w:tc>
      </w:tr>
      <w:tr w:rsidR="00FE106E" w:rsidRPr="00D60069" w14:paraId="78492A69" w14:textId="77777777" w:rsidTr="00FE106E">
        <w:tblPrEx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3"/>
          <w:wAfter w:w="3827" w:type="dxa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18C998" w14:textId="77777777" w:rsidR="00FE106E" w:rsidRPr="00D84AE4" w:rsidRDefault="00FE106E" w:rsidP="004058E2">
            <w:pPr>
              <w:pStyle w:val="ListBullet"/>
              <w:spacing w:before="0"/>
              <w:ind w:left="357" w:hanging="357"/>
              <w:rPr>
                <w:b w:val="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8FA9BF2" w14:textId="77777777" w:rsidR="00FE106E" w:rsidRPr="00D60069" w:rsidRDefault="00FE106E" w:rsidP="00405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D5095" w14:textId="77777777" w:rsidR="00FE106E" w:rsidRPr="00D60069" w:rsidRDefault="00FE106E" w:rsidP="00405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ECE685" w14:textId="77777777" w:rsidR="001A5B78" w:rsidRDefault="001A5B78" w:rsidP="00162F18">
      <w:pPr>
        <w:pStyle w:val="Heading1"/>
        <w:spacing w:before="480"/>
      </w:pPr>
    </w:p>
    <w:p w14:paraId="00545735" w14:textId="77777777" w:rsidR="00FE106E" w:rsidRDefault="00FE106E" w:rsidP="00162F18">
      <w:pPr>
        <w:pStyle w:val="Heading1"/>
        <w:spacing w:before="480"/>
      </w:pPr>
    </w:p>
    <w:p w14:paraId="3EA24C65" w14:textId="77777777" w:rsidR="002B2D13" w:rsidRPr="00D60069" w:rsidRDefault="00225795" w:rsidP="00162F18">
      <w:pPr>
        <w:pStyle w:val="Heading1"/>
        <w:spacing w:before="480"/>
      </w:pPr>
      <w:sdt>
        <w:sdtPr>
          <w:id w:val="-1794281877"/>
          <w:placeholder>
            <w:docPart w:val="405FE8ADB8C742FBBCD4F46FADF1FB4C"/>
          </w:placeholder>
          <w:temporary/>
          <w:showingPlcHdr/>
          <w15:appearance w15:val="hidden"/>
        </w:sdtPr>
        <w:sdtEndPr/>
        <w:sdtContent>
          <w:r w:rsidR="006344A8" w:rsidRPr="00D60069">
            <w:t>Other Information</w:t>
          </w:r>
        </w:sdtContent>
      </w:sdt>
    </w:p>
    <w:p w14:paraId="735984BF" w14:textId="77777777" w:rsidR="002B2D13" w:rsidRPr="00D60069" w:rsidRDefault="00E72975">
      <w:pPr>
        <w:pStyle w:val="Heading4"/>
      </w:pPr>
      <w:r>
        <w:t>Next call:</w:t>
      </w:r>
    </w:p>
    <w:p w14:paraId="4C469B9B" w14:textId="61884F3E" w:rsidR="002B2D13" w:rsidRPr="00D60069" w:rsidRDefault="003C3721">
      <w:r>
        <w:t>October 19</w:t>
      </w:r>
      <w:r w:rsidR="008036C7">
        <w:t xml:space="preserve">, </w:t>
      </w:r>
      <w:r w:rsidR="00D84AE4">
        <w:t xml:space="preserve">2020 </w:t>
      </w:r>
      <w:r w:rsidR="0016170C">
        <w:t xml:space="preserve"> </w:t>
      </w:r>
      <w:r w:rsidR="00BA7AFA">
        <w:t xml:space="preserve"> </w:t>
      </w:r>
      <w:r w:rsidR="00D84AE4" w:rsidRPr="00C9287B">
        <w:t>11am ET / 8am PST/ 5pm CET</w:t>
      </w:r>
    </w:p>
    <w:sectPr w:rsidR="002B2D13" w:rsidRPr="00D60069" w:rsidSect="00B2031D">
      <w:footerReference w:type="default" r:id="rId8"/>
      <w:footerReference w:type="first" r:id="rId9"/>
      <w:type w:val="continuous"/>
      <w:pgSz w:w="12240" w:h="15840" w:code="1"/>
      <w:pgMar w:top="1008" w:right="1008" w:bottom="426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3B912" w14:textId="77777777" w:rsidR="00225795" w:rsidRDefault="00225795">
      <w:pPr>
        <w:spacing w:before="0" w:after="0"/>
      </w:pPr>
      <w:r>
        <w:separator/>
      </w:r>
    </w:p>
  </w:endnote>
  <w:endnote w:type="continuationSeparator" w:id="0">
    <w:p w14:paraId="14805703" w14:textId="77777777" w:rsidR="00225795" w:rsidRDefault="0022579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DEBA59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59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65749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F40C31" w14:textId="77777777" w:rsidR="0010250B" w:rsidRDefault="001025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5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B331F0" w14:textId="77777777" w:rsidR="00225795" w:rsidRDefault="00225795">
      <w:pPr>
        <w:spacing w:before="0" w:after="0"/>
      </w:pPr>
      <w:r>
        <w:separator/>
      </w:r>
    </w:p>
  </w:footnote>
  <w:footnote w:type="continuationSeparator" w:id="0">
    <w:p w14:paraId="72A5A49A" w14:textId="77777777" w:rsidR="00225795" w:rsidRDefault="0022579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A24CC0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C8C6D82"/>
    <w:multiLevelType w:val="hybridMultilevel"/>
    <w:tmpl w:val="BDDE719C"/>
    <w:lvl w:ilvl="0" w:tplc="C9D4749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00540"/>
    <w:multiLevelType w:val="hybridMultilevel"/>
    <w:tmpl w:val="2D9630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ED3"/>
    <w:rsid w:val="000007CB"/>
    <w:rsid w:val="000047EA"/>
    <w:rsid w:val="000313DF"/>
    <w:rsid w:val="0003528D"/>
    <w:rsid w:val="00053C44"/>
    <w:rsid w:val="00083881"/>
    <w:rsid w:val="000A13D0"/>
    <w:rsid w:val="000A330F"/>
    <w:rsid w:val="000D420F"/>
    <w:rsid w:val="000E0F51"/>
    <w:rsid w:val="0010250B"/>
    <w:rsid w:val="00131048"/>
    <w:rsid w:val="00131962"/>
    <w:rsid w:val="0014051E"/>
    <w:rsid w:val="00146106"/>
    <w:rsid w:val="0016170C"/>
    <w:rsid w:val="00162F18"/>
    <w:rsid w:val="00165DAD"/>
    <w:rsid w:val="00170FB8"/>
    <w:rsid w:val="00181F4B"/>
    <w:rsid w:val="001A2E26"/>
    <w:rsid w:val="001A5B78"/>
    <w:rsid w:val="001E0877"/>
    <w:rsid w:val="001E3A47"/>
    <w:rsid w:val="001E52FB"/>
    <w:rsid w:val="001F68B9"/>
    <w:rsid w:val="00207385"/>
    <w:rsid w:val="002242FE"/>
    <w:rsid w:val="00225795"/>
    <w:rsid w:val="0027203A"/>
    <w:rsid w:val="00287EA1"/>
    <w:rsid w:val="002B2D13"/>
    <w:rsid w:val="002B2E05"/>
    <w:rsid w:val="002B4137"/>
    <w:rsid w:val="002E6B28"/>
    <w:rsid w:val="002F2CD5"/>
    <w:rsid w:val="003055E3"/>
    <w:rsid w:val="003063FC"/>
    <w:rsid w:val="00334978"/>
    <w:rsid w:val="0034721D"/>
    <w:rsid w:val="00363081"/>
    <w:rsid w:val="00391B61"/>
    <w:rsid w:val="003A607A"/>
    <w:rsid w:val="003B1F1E"/>
    <w:rsid w:val="003C3721"/>
    <w:rsid w:val="003C5833"/>
    <w:rsid w:val="003D1710"/>
    <w:rsid w:val="003D5BF7"/>
    <w:rsid w:val="003D749C"/>
    <w:rsid w:val="003F257D"/>
    <w:rsid w:val="00423D44"/>
    <w:rsid w:val="004243A3"/>
    <w:rsid w:val="004451E2"/>
    <w:rsid w:val="004562B4"/>
    <w:rsid w:val="00463F35"/>
    <w:rsid w:val="00467D5C"/>
    <w:rsid w:val="00484702"/>
    <w:rsid w:val="004A4FED"/>
    <w:rsid w:val="004B122F"/>
    <w:rsid w:val="004B5387"/>
    <w:rsid w:val="004B6863"/>
    <w:rsid w:val="004C312D"/>
    <w:rsid w:val="004E1A19"/>
    <w:rsid w:val="004F7C7E"/>
    <w:rsid w:val="00532520"/>
    <w:rsid w:val="00575230"/>
    <w:rsid w:val="00576D83"/>
    <w:rsid w:val="0057763C"/>
    <w:rsid w:val="00581C9F"/>
    <w:rsid w:val="00590F4D"/>
    <w:rsid w:val="005A2266"/>
    <w:rsid w:val="005A7217"/>
    <w:rsid w:val="005A7328"/>
    <w:rsid w:val="005B4335"/>
    <w:rsid w:val="005B5F64"/>
    <w:rsid w:val="005B7A00"/>
    <w:rsid w:val="006144FE"/>
    <w:rsid w:val="006344A8"/>
    <w:rsid w:val="006530B4"/>
    <w:rsid w:val="006734FE"/>
    <w:rsid w:val="0069517C"/>
    <w:rsid w:val="006970D1"/>
    <w:rsid w:val="006A3E65"/>
    <w:rsid w:val="0070537F"/>
    <w:rsid w:val="007154DE"/>
    <w:rsid w:val="0072211E"/>
    <w:rsid w:val="00734EEC"/>
    <w:rsid w:val="007621A7"/>
    <w:rsid w:val="00763049"/>
    <w:rsid w:val="007725BA"/>
    <w:rsid w:val="007729F8"/>
    <w:rsid w:val="0079266E"/>
    <w:rsid w:val="00796B02"/>
    <w:rsid w:val="007C20A9"/>
    <w:rsid w:val="007D241C"/>
    <w:rsid w:val="007D57C7"/>
    <w:rsid w:val="007F04FA"/>
    <w:rsid w:val="007F15C4"/>
    <w:rsid w:val="007F7966"/>
    <w:rsid w:val="008036C7"/>
    <w:rsid w:val="00812479"/>
    <w:rsid w:val="00875E4A"/>
    <w:rsid w:val="00881E92"/>
    <w:rsid w:val="00897C4F"/>
    <w:rsid w:val="008A1038"/>
    <w:rsid w:val="008D1B11"/>
    <w:rsid w:val="00910EBC"/>
    <w:rsid w:val="00912A1D"/>
    <w:rsid w:val="00913D8F"/>
    <w:rsid w:val="00927DFF"/>
    <w:rsid w:val="0093333F"/>
    <w:rsid w:val="00933710"/>
    <w:rsid w:val="009906BA"/>
    <w:rsid w:val="00997FEA"/>
    <w:rsid w:val="009B2949"/>
    <w:rsid w:val="009E4B9A"/>
    <w:rsid w:val="009F00C4"/>
    <w:rsid w:val="00A11202"/>
    <w:rsid w:val="00A42DF0"/>
    <w:rsid w:val="00A45D58"/>
    <w:rsid w:val="00A64BEF"/>
    <w:rsid w:val="00A85414"/>
    <w:rsid w:val="00A855B6"/>
    <w:rsid w:val="00A85653"/>
    <w:rsid w:val="00A875CA"/>
    <w:rsid w:val="00A87AED"/>
    <w:rsid w:val="00A924AD"/>
    <w:rsid w:val="00AB74A1"/>
    <w:rsid w:val="00B0139E"/>
    <w:rsid w:val="00B05FB4"/>
    <w:rsid w:val="00B2031D"/>
    <w:rsid w:val="00B237F8"/>
    <w:rsid w:val="00B26EF3"/>
    <w:rsid w:val="00B30D7C"/>
    <w:rsid w:val="00B459A2"/>
    <w:rsid w:val="00B45BDC"/>
    <w:rsid w:val="00B56F8C"/>
    <w:rsid w:val="00B572B4"/>
    <w:rsid w:val="00B72531"/>
    <w:rsid w:val="00B82ED7"/>
    <w:rsid w:val="00B85ED3"/>
    <w:rsid w:val="00B86E81"/>
    <w:rsid w:val="00B87301"/>
    <w:rsid w:val="00B92781"/>
    <w:rsid w:val="00B94AC9"/>
    <w:rsid w:val="00BA0512"/>
    <w:rsid w:val="00BA7AFA"/>
    <w:rsid w:val="00BC0FEA"/>
    <w:rsid w:val="00BC328E"/>
    <w:rsid w:val="00BC490B"/>
    <w:rsid w:val="00BC7142"/>
    <w:rsid w:val="00BD1B6D"/>
    <w:rsid w:val="00BE378D"/>
    <w:rsid w:val="00C17D36"/>
    <w:rsid w:val="00C227FF"/>
    <w:rsid w:val="00C25F0B"/>
    <w:rsid w:val="00C4213C"/>
    <w:rsid w:val="00C51C9D"/>
    <w:rsid w:val="00C53FF1"/>
    <w:rsid w:val="00C807FF"/>
    <w:rsid w:val="00C846ED"/>
    <w:rsid w:val="00C9287B"/>
    <w:rsid w:val="00CB4603"/>
    <w:rsid w:val="00CC546C"/>
    <w:rsid w:val="00CE1F82"/>
    <w:rsid w:val="00D3196A"/>
    <w:rsid w:val="00D32F2C"/>
    <w:rsid w:val="00D60069"/>
    <w:rsid w:val="00D62E01"/>
    <w:rsid w:val="00D661EE"/>
    <w:rsid w:val="00D84AE4"/>
    <w:rsid w:val="00DB2432"/>
    <w:rsid w:val="00DC3281"/>
    <w:rsid w:val="00DC6228"/>
    <w:rsid w:val="00DE37D0"/>
    <w:rsid w:val="00DF2627"/>
    <w:rsid w:val="00DF4DD4"/>
    <w:rsid w:val="00E048B4"/>
    <w:rsid w:val="00E16DEE"/>
    <w:rsid w:val="00E23314"/>
    <w:rsid w:val="00E37D5C"/>
    <w:rsid w:val="00E72975"/>
    <w:rsid w:val="00E81505"/>
    <w:rsid w:val="00E85528"/>
    <w:rsid w:val="00E9659D"/>
    <w:rsid w:val="00E97809"/>
    <w:rsid w:val="00EC3FD5"/>
    <w:rsid w:val="00ED087E"/>
    <w:rsid w:val="00F0350F"/>
    <w:rsid w:val="00F11C4D"/>
    <w:rsid w:val="00F17585"/>
    <w:rsid w:val="00F27275"/>
    <w:rsid w:val="00F35D2F"/>
    <w:rsid w:val="00F434DD"/>
    <w:rsid w:val="00F53BE3"/>
    <w:rsid w:val="00F54A5E"/>
    <w:rsid w:val="00F56853"/>
    <w:rsid w:val="00F609E5"/>
    <w:rsid w:val="00F735A6"/>
    <w:rsid w:val="00FA6A06"/>
    <w:rsid w:val="00FC3F62"/>
    <w:rsid w:val="00FE106E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177014"/>
  <w15:docId w15:val="{09ADE3C1-B2B7-4FFD-9FAE-166BC0B6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70F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E52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4A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barry\Downloads\tf1639256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0EF67B5F6CF46BA8434AE6A0FD78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98B24-D540-4174-B749-3E53C07DE24E}"/>
      </w:docPartPr>
      <w:docPartBody>
        <w:p w:rsidR="007B76C1" w:rsidRDefault="00CA5C20">
          <w:pPr>
            <w:pStyle w:val="50EF67B5F6CF46BA8434AE6A0FD78053"/>
          </w:pPr>
          <w:r>
            <w:t>Attendees:</w:t>
          </w:r>
        </w:p>
      </w:docPartBody>
    </w:docPart>
    <w:docPart>
      <w:docPartPr>
        <w:name w:val="ADE171114D2E4E218E058277E4BD0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507F9-00B3-44F4-931E-A703C7FFCD7F}"/>
      </w:docPartPr>
      <w:docPartBody>
        <w:p w:rsidR="007B76C1" w:rsidRDefault="00CA5C20">
          <w:pPr>
            <w:pStyle w:val="ADE171114D2E4E218E058277E4BD023C"/>
          </w:pPr>
          <w:r>
            <w:t>Minutes</w:t>
          </w:r>
        </w:p>
      </w:docPartBody>
    </w:docPart>
    <w:docPart>
      <w:docPartPr>
        <w:name w:val="B533D27A841846D6AD7254FF7EF9A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5E8A4-B661-4B92-B857-ADE92190C32E}"/>
      </w:docPartPr>
      <w:docPartBody>
        <w:p w:rsidR="007B76C1" w:rsidRDefault="00CA5C20">
          <w:pPr>
            <w:pStyle w:val="B533D27A841846D6AD7254FF7EF9A74B"/>
          </w:pPr>
          <w:r>
            <w:t>Agenda item:</w:t>
          </w:r>
        </w:p>
      </w:docPartBody>
    </w:docPart>
    <w:docPart>
      <w:docPartPr>
        <w:name w:val="92E8D5CA4A224BCBA3CD28853BB94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64E23-210B-409E-A278-168F2480D5BA}"/>
      </w:docPartPr>
      <w:docPartBody>
        <w:p w:rsidR="007B76C1" w:rsidRDefault="00CA5C20">
          <w:pPr>
            <w:pStyle w:val="92E8D5CA4A224BCBA3CD28853BB9413A"/>
          </w:pPr>
          <w:r>
            <w:t>Discussion:</w:t>
          </w:r>
        </w:p>
      </w:docPartBody>
    </w:docPart>
    <w:docPart>
      <w:docPartPr>
        <w:name w:val="250C9447D21442A6A0E76BEE38670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E5951-62A3-463F-BED2-D69E6B46F80F}"/>
      </w:docPartPr>
      <w:docPartBody>
        <w:p w:rsidR="007B76C1" w:rsidRDefault="00CA5C20">
          <w:pPr>
            <w:pStyle w:val="250C9447D21442A6A0E76BEE38670414"/>
          </w:pPr>
          <w:r>
            <w:t>Action items</w:t>
          </w:r>
        </w:p>
      </w:docPartBody>
    </w:docPart>
    <w:docPart>
      <w:docPartPr>
        <w:name w:val="16EC7AAC244A405CA1511A899219E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3A871-A264-4DCB-854B-03B8C2F33BCA}"/>
      </w:docPartPr>
      <w:docPartBody>
        <w:p w:rsidR="007B76C1" w:rsidRDefault="00CA5C20">
          <w:pPr>
            <w:pStyle w:val="16EC7AAC244A405CA1511A899219E1A0"/>
          </w:pPr>
          <w:r>
            <w:t>Person responsible</w:t>
          </w:r>
        </w:p>
      </w:docPartBody>
    </w:docPart>
    <w:docPart>
      <w:docPartPr>
        <w:name w:val="6778175C77AF4C33A58C9ED7D135D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3E59-F967-4647-A8CE-BD6C518DEADB}"/>
      </w:docPartPr>
      <w:docPartBody>
        <w:p w:rsidR="007B76C1" w:rsidRDefault="00CA5C20">
          <w:pPr>
            <w:pStyle w:val="6778175C77AF4C33A58C9ED7D135DC78"/>
          </w:pPr>
          <w:r>
            <w:t>Deadline</w:t>
          </w:r>
        </w:p>
      </w:docPartBody>
    </w:docPart>
    <w:docPart>
      <w:docPartPr>
        <w:name w:val="43F1DDA32D314C4CB10182F29481A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14A86-9C54-4876-A3E2-7FFCEDDB64EA}"/>
      </w:docPartPr>
      <w:docPartBody>
        <w:p w:rsidR="007B76C1" w:rsidRDefault="00CA5C20">
          <w:pPr>
            <w:pStyle w:val="43F1DDA32D314C4CB10182F29481A07A"/>
          </w:pPr>
          <w:r>
            <w:t>Discussion:</w:t>
          </w:r>
        </w:p>
      </w:docPartBody>
    </w:docPart>
    <w:docPart>
      <w:docPartPr>
        <w:name w:val="DA57C3C71AAB4302BE528ACB70CA9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9BBE4-6F38-450B-A75D-024C94D66BB2}"/>
      </w:docPartPr>
      <w:docPartBody>
        <w:p w:rsidR="007B76C1" w:rsidRDefault="00CA5C20">
          <w:pPr>
            <w:pStyle w:val="DA57C3C71AAB4302BE528ACB70CA9E73"/>
          </w:pPr>
          <w:r>
            <w:t>Action items</w:t>
          </w:r>
        </w:p>
      </w:docPartBody>
    </w:docPart>
    <w:docPart>
      <w:docPartPr>
        <w:name w:val="E236058F28EC43268715D3D051F25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4221A-02A1-4C8D-BA38-EDE3259030C5}"/>
      </w:docPartPr>
      <w:docPartBody>
        <w:p w:rsidR="007B76C1" w:rsidRDefault="00CA5C20">
          <w:pPr>
            <w:pStyle w:val="E236058F28EC43268715D3D051F25386"/>
          </w:pPr>
          <w:r>
            <w:t>Person responsible</w:t>
          </w:r>
        </w:p>
      </w:docPartBody>
    </w:docPart>
    <w:docPart>
      <w:docPartPr>
        <w:name w:val="4893C6FCB6214AA787D18439EE7DA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F2FC9-4907-44A1-8B1A-74D0C5438165}"/>
      </w:docPartPr>
      <w:docPartBody>
        <w:p w:rsidR="007B76C1" w:rsidRDefault="00CA5C20">
          <w:pPr>
            <w:pStyle w:val="4893C6FCB6214AA787D18439EE7DAA85"/>
          </w:pPr>
          <w:r>
            <w:t>Deadline</w:t>
          </w:r>
        </w:p>
      </w:docPartBody>
    </w:docPart>
    <w:docPart>
      <w:docPartPr>
        <w:name w:val="405FE8ADB8C742FBBCD4F46FADF1F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F567-6D34-4F55-801B-C9A4C2003F11}"/>
      </w:docPartPr>
      <w:docPartBody>
        <w:p w:rsidR="007B76C1" w:rsidRDefault="00CA5C20">
          <w:pPr>
            <w:pStyle w:val="405FE8ADB8C742FBBCD4F46FADF1FB4C"/>
          </w:pPr>
          <w:r>
            <w:t>Other Information</w:t>
          </w:r>
        </w:p>
      </w:docPartBody>
    </w:docPart>
    <w:docPart>
      <w:docPartPr>
        <w:name w:val="1A0566D4D2BC4D74A1B64EF878A4A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74F55-E2DE-41CE-B782-0137D64E1680}"/>
      </w:docPartPr>
      <w:docPartBody>
        <w:p w:rsidR="004C0AC3" w:rsidRDefault="007414BA" w:rsidP="007414BA">
          <w:pPr>
            <w:pStyle w:val="1A0566D4D2BC4D74A1B64EF878A4A1DB"/>
          </w:pPr>
          <w:r>
            <w:t>Agenda item:</w:t>
          </w:r>
        </w:p>
      </w:docPartBody>
    </w:docPart>
    <w:docPart>
      <w:docPartPr>
        <w:name w:val="0458ACD74F694D54843F6A1580CC9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E0C58-88F6-4FBB-ABE3-31E74D9DFCC4}"/>
      </w:docPartPr>
      <w:docPartBody>
        <w:p w:rsidR="004C0AC3" w:rsidRDefault="007414BA" w:rsidP="007414BA">
          <w:pPr>
            <w:pStyle w:val="0458ACD74F694D54843F6A1580CC9641"/>
          </w:pPr>
          <w:r>
            <w:t>Action items</w:t>
          </w:r>
        </w:p>
      </w:docPartBody>
    </w:docPart>
    <w:docPart>
      <w:docPartPr>
        <w:name w:val="6FB6A5D78B004178AAEFD5F1EC75D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12F82-0CB8-4C51-9BB7-F7885E0978EF}"/>
      </w:docPartPr>
      <w:docPartBody>
        <w:p w:rsidR="004C0AC3" w:rsidRDefault="007414BA" w:rsidP="007414BA">
          <w:pPr>
            <w:pStyle w:val="6FB6A5D78B004178AAEFD5F1EC75DA20"/>
          </w:pPr>
          <w:r>
            <w:t>Person responsible</w:t>
          </w:r>
        </w:p>
      </w:docPartBody>
    </w:docPart>
    <w:docPart>
      <w:docPartPr>
        <w:name w:val="2F744848A4A8463BA4CAD30C5F281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0E06D-1C33-4F1D-B62A-06EDF4ECCBE5}"/>
      </w:docPartPr>
      <w:docPartBody>
        <w:p w:rsidR="004C0AC3" w:rsidRDefault="007414BA" w:rsidP="007414BA">
          <w:pPr>
            <w:pStyle w:val="2F744848A4A8463BA4CAD30C5F281370"/>
          </w:pPr>
          <w:r>
            <w:t>Deadline</w:t>
          </w:r>
        </w:p>
      </w:docPartBody>
    </w:docPart>
    <w:docPart>
      <w:docPartPr>
        <w:name w:val="6DBDDFB2B64346CBBA3151E68D05A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A1456-5CAF-44DD-A121-A07A0E074C9A}"/>
      </w:docPartPr>
      <w:docPartBody>
        <w:p w:rsidR="00BD587F" w:rsidRDefault="004C0AC3" w:rsidP="004C0AC3">
          <w:pPr>
            <w:pStyle w:val="6DBDDFB2B64346CBBA3151E68D05A3A8"/>
          </w:pPr>
          <w:r>
            <w:t>Discussion:</w:t>
          </w:r>
        </w:p>
      </w:docPartBody>
    </w:docPart>
    <w:docPart>
      <w:docPartPr>
        <w:name w:val="630CACC0299A4ED1B237C258F0DDF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64107-7938-419C-BDF9-F7A193DB86EE}"/>
      </w:docPartPr>
      <w:docPartBody>
        <w:p w:rsidR="00EF7C16" w:rsidRDefault="00A5377B" w:rsidP="00A5377B">
          <w:pPr>
            <w:pStyle w:val="630CACC0299A4ED1B237C258F0DDF6E1"/>
          </w:pPr>
          <w:r>
            <w:t>Action items</w:t>
          </w:r>
        </w:p>
      </w:docPartBody>
    </w:docPart>
    <w:docPart>
      <w:docPartPr>
        <w:name w:val="8944C5A9458541D99E57D9138C965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7C7B4-D202-4FF4-95FE-8D9B590C9630}"/>
      </w:docPartPr>
      <w:docPartBody>
        <w:p w:rsidR="00EF7C16" w:rsidRDefault="00A5377B" w:rsidP="00A5377B">
          <w:pPr>
            <w:pStyle w:val="8944C5A9458541D99E57D9138C96532C"/>
          </w:pPr>
          <w:r>
            <w:t>Person responsible</w:t>
          </w:r>
        </w:p>
      </w:docPartBody>
    </w:docPart>
    <w:docPart>
      <w:docPartPr>
        <w:name w:val="6D71508CCF424A95ACACDA5E57266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00C45-1A60-49B5-AD21-087DC2A7E864}"/>
      </w:docPartPr>
      <w:docPartBody>
        <w:p w:rsidR="00EF7C16" w:rsidRDefault="00A5377B" w:rsidP="00A5377B">
          <w:pPr>
            <w:pStyle w:val="6D71508CCF424A95ACACDA5E57266B79"/>
          </w:pPr>
          <w:r>
            <w:t>Deadline</w:t>
          </w:r>
        </w:p>
      </w:docPartBody>
    </w:docPart>
    <w:docPart>
      <w:docPartPr>
        <w:name w:val="D099DCAC26E44D2B83A70B7265B7E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F2C0C-FCD4-478C-9E42-9D3D724C9350}"/>
      </w:docPartPr>
      <w:docPartBody>
        <w:p w:rsidR="00EF7C16" w:rsidRDefault="00A5377B" w:rsidP="00A5377B">
          <w:pPr>
            <w:pStyle w:val="D099DCAC26E44D2B83A70B7265B7E184"/>
          </w:pPr>
          <w:r>
            <w:t>Agenda item:</w:t>
          </w:r>
        </w:p>
      </w:docPartBody>
    </w:docPart>
    <w:docPart>
      <w:docPartPr>
        <w:name w:val="CC6C523D2BF04807957AFA7B6B848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3977E-AE12-4A9C-ABAE-510511BEC68D}"/>
      </w:docPartPr>
      <w:docPartBody>
        <w:p w:rsidR="00EF7C16" w:rsidRDefault="00A5377B" w:rsidP="00A5377B">
          <w:pPr>
            <w:pStyle w:val="CC6C523D2BF04807957AFA7B6B848281"/>
          </w:pPr>
          <w:r>
            <w:t>Discussion:</w:t>
          </w:r>
        </w:p>
      </w:docPartBody>
    </w:docPart>
    <w:docPart>
      <w:docPartPr>
        <w:name w:val="AFDF844A52924E26B4F36328BFDB1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F133C-586B-4377-8053-5FBB23EBA464}"/>
      </w:docPartPr>
      <w:docPartBody>
        <w:p w:rsidR="00F53BCD" w:rsidRDefault="00825742" w:rsidP="00825742">
          <w:pPr>
            <w:pStyle w:val="AFDF844A52924E26B4F36328BFDB1674"/>
          </w:pPr>
          <w:r>
            <w:t>Agenda item:</w:t>
          </w:r>
        </w:p>
      </w:docPartBody>
    </w:docPart>
    <w:docPart>
      <w:docPartPr>
        <w:name w:val="B1839C6416C5435F83A430464764C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C4B5B-A61A-442B-8B87-E94E9B051B91}"/>
      </w:docPartPr>
      <w:docPartBody>
        <w:p w:rsidR="00F53BCD" w:rsidRDefault="00825742" w:rsidP="00825742">
          <w:pPr>
            <w:pStyle w:val="B1839C6416C5435F83A430464764C10D"/>
          </w:pPr>
          <w:r>
            <w:t>Discussion:</w:t>
          </w:r>
        </w:p>
      </w:docPartBody>
    </w:docPart>
    <w:docPart>
      <w:docPartPr>
        <w:name w:val="4C731AF105E5486780D3D64B63C2D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5F296-7D0C-44C4-95EB-1ED947410C4D}"/>
      </w:docPartPr>
      <w:docPartBody>
        <w:p w:rsidR="00F53BCD" w:rsidRDefault="00825742" w:rsidP="00825742">
          <w:pPr>
            <w:pStyle w:val="4C731AF105E5486780D3D64B63C2D929"/>
          </w:pPr>
          <w:r>
            <w:t>Action items</w:t>
          </w:r>
        </w:p>
      </w:docPartBody>
    </w:docPart>
    <w:docPart>
      <w:docPartPr>
        <w:name w:val="E87E0A60C2894A0B96F9CAB68D063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5CC7F-E779-4F37-8D7F-BA3780C34850}"/>
      </w:docPartPr>
      <w:docPartBody>
        <w:p w:rsidR="00F53BCD" w:rsidRDefault="00825742" w:rsidP="00825742">
          <w:pPr>
            <w:pStyle w:val="E87E0A60C2894A0B96F9CAB68D06386D"/>
          </w:pPr>
          <w:r>
            <w:t>Person responsible</w:t>
          </w:r>
        </w:p>
      </w:docPartBody>
    </w:docPart>
    <w:docPart>
      <w:docPartPr>
        <w:name w:val="9F29515DA7DB4F14929E1A004D72F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5E5A5-D1C1-4B3B-B6D9-5D684DEFA91D}"/>
      </w:docPartPr>
      <w:docPartBody>
        <w:p w:rsidR="00F53BCD" w:rsidRDefault="00825742" w:rsidP="00825742">
          <w:pPr>
            <w:pStyle w:val="9F29515DA7DB4F14929E1A004D72F98A"/>
          </w:pPr>
          <w:r>
            <w:t>Deadline</w:t>
          </w:r>
        </w:p>
      </w:docPartBody>
    </w:docPart>
    <w:docPart>
      <w:docPartPr>
        <w:name w:val="A35EDDFB162C4DCE95132D0C45D20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54166-8F7F-449B-9AED-1A68D09A4610}"/>
      </w:docPartPr>
      <w:docPartBody>
        <w:p w:rsidR="00F53BCD" w:rsidRDefault="00825742" w:rsidP="00825742">
          <w:pPr>
            <w:pStyle w:val="A35EDDFB162C4DCE95132D0C45D20EA1"/>
          </w:pPr>
          <w:r>
            <w:t>Agenda item: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20"/>
    <w:rsid w:val="0001049E"/>
    <w:rsid w:val="000342CA"/>
    <w:rsid w:val="00056C84"/>
    <w:rsid w:val="00076C20"/>
    <w:rsid w:val="000E0699"/>
    <w:rsid w:val="0011571B"/>
    <w:rsid w:val="00120F6B"/>
    <w:rsid w:val="0012267E"/>
    <w:rsid w:val="00147CC4"/>
    <w:rsid w:val="001736D4"/>
    <w:rsid w:val="002560D2"/>
    <w:rsid w:val="00286D48"/>
    <w:rsid w:val="002A0383"/>
    <w:rsid w:val="002F5554"/>
    <w:rsid w:val="003402F6"/>
    <w:rsid w:val="003B094F"/>
    <w:rsid w:val="003D20AE"/>
    <w:rsid w:val="003F117C"/>
    <w:rsid w:val="003F5C52"/>
    <w:rsid w:val="00461BA8"/>
    <w:rsid w:val="0048014E"/>
    <w:rsid w:val="004C0AC3"/>
    <w:rsid w:val="004D2AE7"/>
    <w:rsid w:val="0053024F"/>
    <w:rsid w:val="005549F7"/>
    <w:rsid w:val="005924C2"/>
    <w:rsid w:val="00694724"/>
    <w:rsid w:val="007414BA"/>
    <w:rsid w:val="00763263"/>
    <w:rsid w:val="007B76C1"/>
    <w:rsid w:val="007D4935"/>
    <w:rsid w:val="00825742"/>
    <w:rsid w:val="00891882"/>
    <w:rsid w:val="008A37D3"/>
    <w:rsid w:val="00935589"/>
    <w:rsid w:val="00935B26"/>
    <w:rsid w:val="00962660"/>
    <w:rsid w:val="00A5377B"/>
    <w:rsid w:val="00A719A8"/>
    <w:rsid w:val="00AB78E9"/>
    <w:rsid w:val="00AF00BC"/>
    <w:rsid w:val="00B2544B"/>
    <w:rsid w:val="00BD587F"/>
    <w:rsid w:val="00C30078"/>
    <w:rsid w:val="00C56711"/>
    <w:rsid w:val="00C60278"/>
    <w:rsid w:val="00C9579C"/>
    <w:rsid w:val="00CA5C20"/>
    <w:rsid w:val="00CE4E7E"/>
    <w:rsid w:val="00D434E5"/>
    <w:rsid w:val="00DC2AA4"/>
    <w:rsid w:val="00E1551E"/>
    <w:rsid w:val="00E32215"/>
    <w:rsid w:val="00E84912"/>
    <w:rsid w:val="00EA4AD2"/>
    <w:rsid w:val="00EC589B"/>
    <w:rsid w:val="00EE2E07"/>
    <w:rsid w:val="00EF7C16"/>
    <w:rsid w:val="00F5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2C7D1014964447A5AF78B78202FBB7">
    <w:name w:val="992C7D1014964447A5AF78B78202FBB7"/>
  </w:style>
  <w:style w:type="paragraph" w:customStyle="1" w:styleId="5E0E59F5A2D0473C8FC5F4B3FBFF4E55">
    <w:name w:val="5E0E59F5A2D0473C8FC5F4B3FBFF4E55"/>
  </w:style>
  <w:style w:type="paragraph" w:customStyle="1" w:styleId="18C26B260286443C85FEAD47AE3784C1">
    <w:name w:val="18C26B260286443C85FEAD47AE3784C1"/>
  </w:style>
  <w:style w:type="paragraph" w:customStyle="1" w:styleId="042ECB8827F84B7D92C5556E956B259D">
    <w:name w:val="042ECB8827F84B7D92C5556E956B259D"/>
  </w:style>
  <w:style w:type="paragraph" w:customStyle="1" w:styleId="F15DF7E38D364CD6850C21E13E957C8E">
    <w:name w:val="F15DF7E38D364CD6850C21E13E957C8E"/>
  </w:style>
  <w:style w:type="paragraph" w:customStyle="1" w:styleId="BC9B420795AC4FE3845EBCADF9FA06D8">
    <w:name w:val="BC9B420795AC4FE3845EBCADF9FA06D8"/>
  </w:style>
  <w:style w:type="paragraph" w:customStyle="1" w:styleId="377E063660F54147B7BDD9C5EC19D4F8">
    <w:name w:val="377E063660F54147B7BDD9C5EC19D4F8"/>
  </w:style>
  <w:style w:type="paragraph" w:customStyle="1" w:styleId="7B12720D256A4DC29B9D94D47B0F27BA">
    <w:name w:val="7B12720D256A4DC29B9D94D47B0F27BA"/>
  </w:style>
  <w:style w:type="paragraph" w:customStyle="1" w:styleId="066AC976A9174BEBAB32C749BD4E0E96">
    <w:name w:val="066AC976A9174BEBAB32C749BD4E0E96"/>
  </w:style>
  <w:style w:type="paragraph" w:customStyle="1" w:styleId="934FA4FFF9794BFC8AA4D12E918DCB06">
    <w:name w:val="934FA4FFF9794BFC8AA4D12E918DCB06"/>
  </w:style>
  <w:style w:type="paragraph" w:customStyle="1" w:styleId="CC508DC828A04DC6A4DC22F6DA725AA2">
    <w:name w:val="CC508DC828A04DC6A4DC22F6DA725AA2"/>
  </w:style>
  <w:style w:type="paragraph" w:customStyle="1" w:styleId="9E9EF1AA193A41869D8FC31D4BCABEC0">
    <w:name w:val="9E9EF1AA193A41869D8FC31D4BCABEC0"/>
  </w:style>
  <w:style w:type="paragraph" w:customStyle="1" w:styleId="F16F50A2E2914396B3D2299EC3B0D448">
    <w:name w:val="F16F50A2E2914396B3D2299EC3B0D448"/>
  </w:style>
  <w:style w:type="paragraph" w:customStyle="1" w:styleId="565C75FB6B4A4F97A48EC035914E6C01">
    <w:name w:val="565C75FB6B4A4F97A48EC035914E6C01"/>
  </w:style>
  <w:style w:type="paragraph" w:customStyle="1" w:styleId="50EF67B5F6CF46BA8434AE6A0FD78053">
    <w:name w:val="50EF67B5F6CF46BA8434AE6A0FD78053"/>
  </w:style>
  <w:style w:type="paragraph" w:customStyle="1" w:styleId="5A3B7E6185EC4F08B070C87114711747">
    <w:name w:val="5A3B7E6185EC4F08B070C87114711747"/>
  </w:style>
  <w:style w:type="paragraph" w:customStyle="1" w:styleId="73C113F16B174781889930E53E139601">
    <w:name w:val="73C113F16B174781889930E53E139601"/>
  </w:style>
  <w:style w:type="paragraph" w:customStyle="1" w:styleId="A10E4ED78FDC4485A157D9BC440AA9E4">
    <w:name w:val="A10E4ED78FDC4485A157D9BC440AA9E4"/>
  </w:style>
  <w:style w:type="paragraph" w:customStyle="1" w:styleId="A92D6AD7C81B4E3A9351E6B6C4765122">
    <w:name w:val="A92D6AD7C81B4E3A9351E6B6C4765122"/>
  </w:style>
  <w:style w:type="paragraph" w:customStyle="1" w:styleId="B10CB0715B284FCB9653417839FFB1B4">
    <w:name w:val="B10CB0715B284FCB9653417839FFB1B4"/>
  </w:style>
  <w:style w:type="paragraph" w:customStyle="1" w:styleId="ADE171114D2E4E218E058277E4BD023C">
    <w:name w:val="ADE171114D2E4E218E058277E4BD023C"/>
  </w:style>
  <w:style w:type="paragraph" w:customStyle="1" w:styleId="B533D27A841846D6AD7254FF7EF9A74B">
    <w:name w:val="B533D27A841846D6AD7254FF7EF9A74B"/>
  </w:style>
  <w:style w:type="paragraph" w:customStyle="1" w:styleId="2C47669B46444E63B3B6F03B5A2E5B11">
    <w:name w:val="2C47669B46444E63B3B6F03B5A2E5B11"/>
  </w:style>
  <w:style w:type="paragraph" w:customStyle="1" w:styleId="C573F804B6A8409AB4E6124F7277BB34">
    <w:name w:val="C573F804B6A8409AB4E6124F7277BB34"/>
  </w:style>
  <w:style w:type="paragraph" w:customStyle="1" w:styleId="C32C9B698EF648C885FBA999DFFEE75F">
    <w:name w:val="C32C9B698EF648C885FBA999DFFEE75F"/>
  </w:style>
  <w:style w:type="paragraph" w:customStyle="1" w:styleId="92E8D5CA4A224BCBA3CD28853BB9413A">
    <w:name w:val="92E8D5CA4A224BCBA3CD28853BB9413A"/>
  </w:style>
  <w:style w:type="paragraph" w:customStyle="1" w:styleId="18759CA1DFB8440AA8A5D982FC016CD0">
    <w:name w:val="18759CA1DFB8440AA8A5D982FC016CD0"/>
  </w:style>
  <w:style w:type="paragraph" w:customStyle="1" w:styleId="D6451D5A90A8432AA4F6DFDF2DE3722E">
    <w:name w:val="D6451D5A90A8432AA4F6DFDF2DE3722E"/>
  </w:style>
  <w:style w:type="paragraph" w:customStyle="1" w:styleId="E73DA18F650E497E80CE91AAAF5D939A">
    <w:name w:val="E73DA18F650E497E80CE91AAAF5D939A"/>
  </w:style>
  <w:style w:type="paragraph" w:customStyle="1" w:styleId="250C9447D21442A6A0E76BEE38670414">
    <w:name w:val="250C9447D21442A6A0E76BEE38670414"/>
  </w:style>
  <w:style w:type="paragraph" w:customStyle="1" w:styleId="16EC7AAC244A405CA1511A899219E1A0">
    <w:name w:val="16EC7AAC244A405CA1511A899219E1A0"/>
  </w:style>
  <w:style w:type="paragraph" w:customStyle="1" w:styleId="6778175C77AF4C33A58C9ED7D135DC78">
    <w:name w:val="6778175C77AF4C33A58C9ED7D135DC78"/>
  </w:style>
  <w:style w:type="paragraph" w:customStyle="1" w:styleId="206AD2C832CF4F96A6429286DA21C5CA">
    <w:name w:val="206AD2C832CF4F96A6429286DA21C5CA"/>
  </w:style>
  <w:style w:type="paragraph" w:customStyle="1" w:styleId="0AFC30B0E6DD4C8C875545C2B21CCDAC">
    <w:name w:val="0AFC30B0E6DD4C8C875545C2B21CCDAC"/>
  </w:style>
  <w:style w:type="paragraph" w:customStyle="1" w:styleId="5DAE039C26184329950B1A9F07D0C807">
    <w:name w:val="5DAE039C26184329950B1A9F07D0C807"/>
  </w:style>
  <w:style w:type="paragraph" w:customStyle="1" w:styleId="ED77F367B0664DD3A2FD459C580F4FEC">
    <w:name w:val="ED77F367B0664DD3A2FD459C580F4FEC"/>
  </w:style>
  <w:style w:type="paragraph" w:customStyle="1" w:styleId="DC226ED6370E4B35A03D1DC3FCD81A4C">
    <w:name w:val="DC226ED6370E4B35A03D1DC3FCD81A4C"/>
  </w:style>
  <w:style w:type="paragraph" w:customStyle="1" w:styleId="A3708E209B044E079D0B6244B209A859">
    <w:name w:val="A3708E209B044E079D0B6244B209A859"/>
  </w:style>
  <w:style w:type="paragraph" w:customStyle="1" w:styleId="788FEA5116444CD8A2BFA18425ACB14E">
    <w:name w:val="788FEA5116444CD8A2BFA18425ACB14E"/>
  </w:style>
  <w:style w:type="paragraph" w:customStyle="1" w:styleId="EEBFEB1BDFD24FDAAF50F2093B342889">
    <w:name w:val="EEBFEB1BDFD24FDAAF50F2093B342889"/>
  </w:style>
  <w:style w:type="paragraph" w:customStyle="1" w:styleId="362F56C972B44FF79E71AAC6F9F517B2">
    <w:name w:val="362F56C972B44FF79E71AAC6F9F517B2"/>
  </w:style>
  <w:style w:type="paragraph" w:customStyle="1" w:styleId="699A50028CED40A9B18587F93B8D56CB">
    <w:name w:val="699A50028CED40A9B18587F93B8D56CB"/>
  </w:style>
  <w:style w:type="paragraph" w:customStyle="1" w:styleId="AD9EAB30AECB4C8DB60848055FF89565">
    <w:name w:val="AD9EAB30AECB4C8DB60848055FF89565"/>
  </w:style>
  <w:style w:type="paragraph" w:customStyle="1" w:styleId="AACFCF8D40514F35B56B076236A1A613">
    <w:name w:val="AACFCF8D40514F35B56B076236A1A613"/>
  </w:style>
  <w:style w:type="paragraph" w:customStyle="1" w:styleId="F60907B66D3A471A9351A5862247D10A">
    <w:name w:val="F60907B66D3A471A9351A5862247D10A"/>
  </w:style>
  <w:style w:type="paragraph" w:customStyle="1" w:styleId="43F1DDA32D314C4CB10182F29481A07A">
    <w:name w:val="43F1DDA32D314C4CB10182F29481A07A"/>
  </w:style>
  <w:style w:type="paragraph" w:customStyle="1" w:styleId="895991CC635641FD91C14696C712C81A">
    <w:name w:val="895991CC635641FD91C14696C712C81A"/>
  </w:style>
  <w:style w:type="paragraph" w:customStyle="1" w:styleId="EE3730F4A741470F964B21156F1FB941">
    <w:name w:val="EE3730F4A741470F964B21156F1FB941"/>
  </w:style>
  <w:style w:type="paragraph" w:customStyle="1" w:styleId="ECD2CBEF15D64DC9B0B543DBA56649B1">
    <w:name w:val="ECD2CBEF15D64DC9B0B543DBA56649B1"/>
  </w:style>
  <w:style w:type="paragraph" w:customStyle="1" w:styleId="DA57C3C71AAB4302BE528ACB70CA9E73">
    <w:name w:val="DA57C3C71AAB4302BE528ACB70CA9E73"/>
  </w:style>
  <w:style w:type="paragraph" w:customStyle="1" w:styleId="E236058F28EC43268715D3D051F25386">
    <w:name w:val="E236058F28EC43268715D3D051F25386"/>
  </w:style>
  <w:style w:type="paragraph" w:customStyle="1" w:styleId="4893C6FCB6214AA787D18439EE7DAA85">
    <w:name w:val="4893C6FCB6214AA787D18439EE7DAA85"/>
  </w:style>
  <w:style w:type="paragraph" w:customStyle="1" w:styleId="AE2A07EC21B84854BFAE6693B354E55F">
    <w:name w:val="AE2A07EC21B84854BFAE6693B354E55F"/>
  </w:style>
  <w:style w:type="paragraph" w:customStyle="1" w:styleId="A085F33DB9634B6681FDC0C91A9FBF87">
    <w:name w:val="A085F33DB9634B6681FDC0C91A9FBF87"/>
  </w:style>
  <w:style w:type="paragraph" w:customStyle="1" w:styleId="F93D4E8A8EFC40F5B5386C2C2074403D">
    <w:name w:val="F93D4E8A8EFC40F5B5386C2C2074403D"/>
  </w:style>
  <w:style w:type="paragraph" w:customStyle="1" w:styleId="CF0332E85A834B94985CA6AB6E188F60">
    <w:name w:val="CF0332E85A834B94985CA6AB6E188F60"/>
  </w:style>
  <w:style w:type="paragraph" w:customStyle="1" w:styleId="C1058C8A14B449E6BD304421F3D621FE">
    <w:name w:val="C1058C8A14B449E6BD304421F3D621FE"/>
  </w:style>
  <w:style w:type="paragraph" w:customStyle="1" w:styleId="28C9894997A44462B6117FFA70863ECD">
    <w:name w:val="28C9894997A44462B6117FFA70863ECD"/>
  </w:style>
  <w:style w:type="paragraph" w:customStyle="1" w:styleId="A227CF4B35CE4EB28A360E5BE85AE6DA">
    <w:name w:val="A227CF4B35CE4EB28A360E5BE85AE6DA"/>
  </w:style>
  <w:style w:type="paragraph" w:customStyle="1" w:styleId="4CF8A37E1B8D4013B1E449D03CB7CB9B">
    <w:name w:val="4CF8A37E1B8D4013B1E449D03CB7CB9B"/>
  </w:style>
  <w:style w:type="paragraph" w:customStyle="1" w:styleId="ED7EB49F031745D38DCE9EF4BFE610A1">
    <w:name w:val="ED7EB49F031745D38DCE9EF4BFE610A1"/>
  </w:style>
  <w:style w:type="paragraph" w:customStyle="1" w:styleId="7D88E5754D5A4C4B9DC2E1FEBAE36C7A">
    <w:name w:val="7D88E5754D5A4C4B9DC2E1FEBAE36C7A"/>
  </w:style>
  <w:style w:type="paragraph" w:customStyle="1" w:styleId="54E6BE9876DF46D296E1D18C1763C646">
    <w:name w:val="54E6BE9876DF46D296E1D18C1763C646"/>
  </w:style>
  <w:style w:type="paragraph" w:customStyle="1" w:styleId="FBB51F0841EC4EB5AE2528C7442F7597">
    <w:name w:val="FBB51F0841EC4EB5AE2528C7442F7597"/>
  </w:style>
  <w:style w:type="paragraph" w:customStyle="1" w:styleId="E29B6DED20BB493CB954C542E67C2591">
    <w:name w:val="E29B6DED20BB493CB954C542E67C2591"/>
  </w:style>
  <w:style w:type="paragraph" w:customStyle="1" w:styleId="E8D8A88CBB6542AE845274DC383B6CF0">
    <w:name w:val="E8D8A88CBB6542AE845274DC383B6CF0"/>
  </w:style>
  <w:style w:type="paragraph" w:customStyle="1" w:styleId="607C98D8D3224E2CBD3BD8641434BC4A">
    <w:name w:val="607C98D8D3224E2CBD3BD8641434BC4A"/>
  </w:style>
  <w:style w:type="paragraph" w:customStyle="1" w:styleId="92ECDE1D9ADA49DDBED337FF1D9E79BC">
    <w:name w:val="92ECDE1D9ADA49DDBED337FF1D9E79BC"/>
  </w:style>
  <w:style w:type="paragraph" w:customStyle="1" w:styleId="9B5B649165E5457C85DB80DF6C715662">
    <w:name w:val="9B5B649165E5457C85DB80DF6C715662"/>
  </w:style>
  <w:style w:type="paragraph" w:customStyle="1" w:styleId="88636D5357F447E8BCD359363FCFB4DD">
    <w:name w:val="88636D5357F447E8BCD359363FCFB4DD"/>
  </w:style>
  <w:style w:type="paragraph" w:customStyle="1" w:styleId="9C9A121BD9B54C538ABE05A1001DDEB5">
    <w:name w:val="9C9A121BD9B54C538ABE05A1001DDEB5"/>
  </w:style>
  <w:style w:type="paragraph" w:customStyle="1" w:styleId="781A240256B347FCAAED707A42E7DEA0">
    <w:name w:val="781A240256B347FCAAED707A42E7DEA0"/>
  </w:style>
  <w:style w:type="paragraph" w:customStyle="1" w:styleId="7149DBD733234636B6B17CED3DE80AD3">
    <w:name w:val="7149DBD733234636B6B17CED3DE80AD3"/>
  </w:style>
  <w:style w:type="paragraph" w:customStyle="1" w:styleId="0C0172A7A34247909E09C9B61309C01B">
    <w:name w:val="0C0172A7A34247909E09C9B61309C01B"/>
  </w:style>
  <w:style w:type="paragraph" w:customStyle="1" w:styleId="EEFB24A2E8184975AC796FA6097BCDC6">
    <w:name w:val="EEFB24A2E8184975AC796FA6097BCDC6"/>
  </w:style>
  <w:style w:type="paragraph" w:customStyle="1" w:styleId="ACDDC3AC3B0A4D248D9922F6C2D7AB1C">
    <w:name w:val="ACDDC3AC3B0A4D248D9922F6C2D7AB1C"/>
  </w:style>
  <w:style w:type="paragraph" w:customStyle="1" w:styleId="228CB06F808842FDA3F15895E1FB6C4C">
    <w:name w:val="228CB06F808842FDA3F15895E1FB6C4C"/>
  </w:style>
  <w:style w:type="paragraph" w:customStyle="1" w:styleId="B20E171548984FD4A3CD8EFB1263FA8B">
    <w:name w:val="B20E171548984FD4A3CD8EFB1263FA8B"/>
  </w:style>
  <w:style w:type="paragraph" w:customStyle="1" w:styleId="9FCD9F95D9634E059B3691FD1D8F0FD3">
    <w:name w:val="9FCD9F95D9634E059B3691FD1D8F0FD3"/>
  </w:style>
  <w:style w:type="paragraph" w:customStyle="1" w:styleId="9D1E393BEFA4468D911610215E996ABA">
    <w:name w:val="9D1E393BEFA4468D911610215E996ABA"/>
  </w:style>
  <w:style w:type="paragraph" w:customStyle="1" w:styleId="458FA2D83A3641C48DB80A55432C9F5B">
    <w:name w:val="458FA2D83A3641C48DB80A55432C9F5B"/>
  </w:style>
  <w:style w:type="paragraph" w:customStyle="1" w:styleId="405FE8ADB8C742FBBCD4F46FADF1FB4C">
    <w:name w:val="405FE8ADB8C742FBBCD4F46FADF1FB4C"/>
  </w:style>
  <w:style w:type="paragraph" w:customStyle="1" w:styleId="4884826286474E7688D7B59BB58585FC">
    <w:name w:val="4884826286474E7688D7B59BB58585FC"/>
  </w:style>
  <w:style w:type="paragraph" w:customStyle="1" w:styleId="63C4BD3301EA45D78A364D19742372F8">
    <w:name w:val="63C4BD3301EA45D78A364D19742372F8"/>
  </w:style>
  <w:style w:type="paragraph" w:customStyle="1" w:styleId="DBA01DEB9A88457AABEF983CEA5FDBB7">
    <w:name w:val="DBA01DEB9A88457AABEF983CEA5FDBB7"/>
  </w:style>
  <w:style w:type="paragraph" w:customStyle="1" w:styleId="07BB934764AC4BF8BEA9AF5AD8190642">
    <w:name w:val="07BB934764AC4BF8BEA9AF5AD8190642"/>
  </w:style>
  <w:style w:type="paragraph" w:customStyle="1" w:styleId="D768594231C64DED8EC0C08034D86F5C">
    <w:name w:val="D768594231C64DED8EC0C08034D86F5C"/>
  </w:style>
  <w:style w:type="paragraph" w:customStyle="1" w:styleId="A0DDDD52D94B4B3BB2F8BB9CD7AC2AE9">
    <w:name w:val="A0DDDD52D94B4B3BB2F8BB9CD7AC2AE9"/>
  </w:style>
  <w:style w:type="paragraph" w:customStyle="1" w:styleId="360E044EAE2F469F9E3D1C58E236F87C">
    <w:name w:val="360E044EAE2F469F9E3D1C58E236F87C"/>
    <w:rsid w:val="007414BA"/>
  </w:style>
  <w:style w:type="paragraph" w:customStyle="1" w:styleId="1D1B24E7D0EF4BB793FFA00F4E6FE9BB">
    <w:name w:val="1D1B24E7D0EF4BB793FFA00F4E6FE9BB"/>
    <w:rsid w:val="007414BA"/>
  </w:style>
  <w:style w:type="paragraph" w:customStyle="1" w:styleId="F36B229FE3A94DD29B2BB61414CC9A13">
    <w:name w:val="F36B229FE3A94DD29B2BB61414CC9A13"/>
    <w:rsid w:val="007414BA"/>
  </w:style>
  <w:style w:type="paragraph" w:customStyle="1" w:styleId="8582EC14426545EE964BE03D03E2B195">
    <w:name w:val="8582EC14426545EE964BE03D03E2B195"/>
    <w:rsid w:val="007414BA"/>
  </w:style>
  <w:style w:type="paragraph" w:customStyle="1" w:styleId="04EC3822B44C4B94A7FEC4A43D5BC795">
    <w:name w:val="04EC3822B44C4B94A7FEC4A43D5BC795"/>
    <w:rsid w:val="007414BA"/>
  </w:style>
  <w:style w:type="paragraph" w:customStyle="1" w:styleId="EFBA3918B6714E6C907F53E816679C60">
    <w:name w:val="EFBA3918B6714E6C907F53E816679C60"/>
    <w:rsid w:val="007414BA"/>
  </w:style>
  <w:style w:type="paragraph" w:customStyle="1" w:styleId="72571B21272B46A091EBB8B65647A728">
    <w:name w:val="72571B21272B46A091EBB8B65647A728"/>
    <w:rsid w:val="007414BA"/>
  </w:style>
  <w:style w:type="paragraph" w:customStyle="1" w:styleId="D035A6B6155D415591A63FA451086FBE">
    <w:name w:val="D035A6B6155D415591A63FA451086FBE"/>
    <w:rsid w:val="007414BA"/>
  </w:style>
  <w:style w:type="paragraph" w:customStyle="1" w:styleId="0872D34C1FB14A8B8A745E21087F46DB">
    <w:name w:val="0872D34C1FB14A8B8A745E21087F46DB"/>
    <w:rsid w:val="007414BA"/>
  </w:style>
  <w:style w:type="paragraph" w:customStyle="1" w:styleId="F93950CCFAFD40C7AFE81BDF6F5A2BA3">
    <w:name w:val="F93950CCFAFD40C7AFE81BDF6F5A2BA3"/>
    <w:rsid w:val="007414BA"/>
  </w:style>
  <w:style w:type="paragraph" w:customStyle="1" w:styleId="AEA4E998EA5E4341BCACF1FC595FC5CB">
    <w:name w:val="AEA4E998EA5E4341BCACF1FC595FC5CB"/>
    <w:rsid w:val="007414BA"/>
  </w:style>
  <w:style w:type="paragraph" w:customStyle="1" w:styleId="D65F92AC40EF493BA894B3739DC56C15">
    <w:name w:val="D65F92AC40EF493BA894B3739DC56C15"/>
    <w:rsid w:val="007414BA"/>
  </w:style>
  <w:style w:type="paragraph" w:customStyle="1" w:styleId="ABEF87424CB04F6BB199D89ACB2E56C0">
    <w:name w:val="ABEF87424CB04F6BB199D89ACB2E56C0"/>
    <w:rsid w:val="007414BA"/>
  </w:style>
  <w:style w:type="paragraph" w:customStyle="1" w:styleId="80CA6419AA054917B577DD02DCC8486E">
    <w:name w:val="80CA6419AA054917B577DD02DCC8486E"/>
    <w:rsid w:val="007414BA"/>
  </w:style>
  <w:style w:type="paragraph" w:customStyle="1" w:styleId="6077BF69A0BB4B5BB32D593B125FF13B">
    <w:name w:val="6077BF69A0BB4B5BB32D593B125FF13B"/>
    <w:rsid w:val="007414BA"/>
  </w:style>
  <w:style w:type="paragraph" w:customStyle="1" w:styleId="00B5EF81D70F4678A1FD849F7B1F6F91">
    <w:name w:val="00B5EF81D70F4678A1FD849F7B1F6F91"/>
    <w:rsid w:val="007414BA"/>
  </w:style>
  <w:style w:type="paragraph" w:customStyle="1" w:styleId="113A2A0913944E3992CCC6F714A1ECDD">
    <w:name w:val="113A2A0913944E3992CCC6F714A1ECDD"/>
    <w:rsid w:val="007414BA"/>
  </w:style>
  <w:style w:type="paragraph" w:customStyle="1" w:styleId="9E1BCC4061124537B11202276C43F715">
    <w:name w:val="9E1BCC4061124537B11202276C43F715"/>
    <w:rsid w:val="007414BA"/>
  </w:style>
  <w:style w:type="paragraph" w:customStyle="1" w:styleId="8A003EA72A1E42EFA295D4BFA1ABC907">
    <w:name w:val="8A003EA72A1E42EFA295D4BFA1ABC907"/>
    <w:rsid w:val="007414BA"/>
  </w:style>
  <w:style w:type="paragraph" w:customStyle="1" w:styleId="D53CE645BAF94329B89D192739B1FB32">
    <w:name w:val="D53CE645BAF94329B89D192739B1FB32"/>
    <w:rsid w:val="007414BA"/>
  </w:style>
  <w:style w:type="paragraph" w:customStyle="1" w:styleId="39DE446FB8474C918FC8246C76579AB6">
    <w:name w:val="39DE446FB8474C918FC8246C76579AB6"/>
    <w:rsid w:val="007414BA"/>
  </w:style>
  <w:style w:type="paragraph" w:customStyle="1" w:styleId="13CDA775223B4F04BCE7EF6A075B5096">
    <w:name w:val="13CDA775223B4F04BCE7EF6A075B5096"/>
    <w:rsid w:val="007414BA"/>
  </w:style>
  <w:style w:type="paragraph" w:customStyle="1" w:styleId="E92B267FF08A4B7FAFAF4B1811B83768">
    <w:name w:val="E92B267FF08A4B7FAFAF4B1811B83768"/>
    <w:rsid w:val="007414BA"/>
  </w:style>
  <w:style w:type="paragraph" w:customStyle="1" w:styleId="9318B635C12C41A398F164AAFD30F5CF">
    <w:name w:val="9318B635C12C41A398F164AAFD30F5CF"/>
    <w:rsid w:val="007414BA"/>
  </w:style>
  <w:style w:type="paragraph" w:customStyle="1" w:styleId="462D301E358A48E9B9A80857E1F7956C">
    <w:name w:val="462D301E358A48E9B9A80857E1F7956C"/>
    <w:rsid w:val="007414BA"/>
  </w:style>
  <w:style w:type="paragraph" w:customStyle="1" w:styleId="1D8B04618AAE4FC7B841202258E57FEA">
    <w:name w:val="1D8B04618AAE4FC7B841202258E57FEA"/>
    <w:rsid w:val="007414BA"/>
  </w:style>
  <w:style w:type="paragraph" w:customStyle="1" w:styleId="79492E1BD64E4CEF9C7563DF4FC9ED73">
    <w:name w:val="79492E1BD64E4CEF9C7563DF4FC9ED73"/>
    <w:rsid w:val="007414BA"/>
  </w:style>
  <w:style w:type="paragraph" w:customStyle="1" w:styleId="34937B74297D4285AED7F337D3BEB2CF">
    <w:name w:val="34937B74297D4285AED7F337D3BEB2CF"/>
    <w:rsid w:val="007414BA"/>
  </w:style>
  <w:style w:type="paragraph" w:customStyle="1" w:styleId="0BDF318387104E219CBADFFE8F6DF489">
    <w:name w:val="0BDF318387104E219CBADFFE8F6DF489"/>
    <w:rsid w:val="007414BA"/>
  </w:style>
  <w:style w:type="paragraph" w:customStyle="1" w:styleId="576052B01205443394DFA6938F8F8156">
    <w:name w:val="576052B01205443394DFA6938F8F8156"/>
    <w:rsid w:val="007414BA"/>
  </w:style>
  <w:style w:type="paragraph" w:customStyle="1" w:styleId="C265163AA0E34C15A58E7E2274757716">
    <w:name w:val="C265163AA0E34C15A58E7E2274757716"/>
    <w:rsid w:val="007414BA"/>
  </w:style>
  <w:style w:type="paragraph" w:customStyle="1" w:styleId="2F235AD34F1B4CEDAA3FB913425A3099">
    <w:name w:val="2F235AD34F1B4CEDAA3FB913425A3099"/>
    <w:rsid w:val="007414BA"/>
  </w:style>
  <w:style w:type="paragraph" w:customStyle="1" w:styleId="3059C2ACF9FF49CD83856C3B823638ED">
    <w:name w:val="3059C2ACF9FF49CD83856C3B823638ED"/>
    <w:rsid w:val="007414BA"/>
  </w:style>
  <w:style w:type="paragraph" w:customStyle="1" w:styleId="9AC5E3AAC3C64693976CB3BDDEE2716E">
    <w:name w:val="9AC5E3AAC3C64693976CB3BDDEE2716E"/>
    <w:rsid w:val="007414BA"/>
  </w:style>
  <w:style w:type="paragraph" w:customStyle="1" w:styleId="EC87A6D9436642D289F6FAA5A51F025F">
    <w:name w:val="EC87A6D9436642D289F6FAA5A51F025F"/>
    <w:rsid w:val="007414BA"/>
  </w:style>
  <w:style w:type="paragraph" w:customStyle="1" w:styleId="B82EDF4EB2A64C129575A146889A7EA5">
    <w:name w:val="B82EDF4EB2A64C129575A146889A7EA5"/>
    <w:rsid w:val="007414BA"/>
  </w:style>
  <w:style w:type="paragraph" w:customStyle="1" w:styleId="C2B0C2DA619948BDBFD29DBC3A5B969D">
    <w:name w:val="C2B0C2DA619948BDBFD29DBC3A5B969D"/>
    <w:rsid w:val="007414BA"/>
  </w:style>
  <w:style w:type="paragraph" w:customStyle="1" w:styleId="ED226B295FEB49D4ABC76E6EA39BCB5C">
    <w:name w:val="ED226B295FEB49D4ABC76E6EA39BCB5C"/>
    <w:rsid w:val="007414BA"/>
  </w:style>
  <w:style w:type="paragraph" w:customStyle="1" w:styleId="78C3C12182B845CCA6DE47BE3201D2E4">
    <w:name w:val="78C3C12182B845CCA6DE47BE3201D2E4"/>
    <w:rsid w:val="007414BA"/>
  </w:style>
  <w:style w:type="paragraph" w:customStyle="1" w:styleId="1153B17A64AF40249E5ADE5812AA80EA">
    <w:name w:val="1153B17A64AF40249E5ADE5812AA80EA"/>
    <w:rsid w:val="007414BA"/>
  </w:style>
  <w:style w:type="paragraph" w:customStyle="1" w:styleId="57BD02C80A814060AE9F6B8B0AA35527">
    <w:name w:val="57BD02C80A814060AE9F6B8B0AA35527"/>
    <w:rsid w:val="007414BA"/>
  </w:style>
  <w:style w:type="paragraph" w:customStyle="1" w:styleId="6B67051371A049A1BDBD5CCD71FBC835">
    <w:name w:val="6B67051371A049A1BDBD5CCD71FBC835"/>
    <w:rsid w:val="007414BA"/>
  </w:style>
  <w:style w:type="paragraph" w:customStyle="1" w:styleId="1A0566D4D2BC4D74A1B64EF878A4A1DB">
    <w:name w:val="1A0566D4D2BC4D74A1B64EF878A4A1DB"/>
    <w:rsid w:val="007414BA"/>
  </w:style>
  <w:style w:type="paragraph" w:customStyle="1" w:styleId="3CDBBF2F0BA74FACA3175B0D996ED0DB">
    <w:name w:val="3CDBBF2F0BA74FACA3175B0D996ED0DB"/>
    <w:rsid w:val="007414BA"/>
  </w:style>
  <w:style w:type="paragraph" w:customStyle="1" w:styleId="CBEEEF08BC0C4D7E815D009C6A2143DF">
    <w:name w:val="CBEEEF08BC0C4D7E815D009C6A2143DF"/>
    <w:rsid w:val="007414BA"/>
  </w:style>
  <w:style w:type="paragraph" w:customStyle="1" w:styleId="0458ACD74F694D54843F6A1580CC9641">
    <w:name w:val="0458ACD74F694D54843F6A1580CC9641"/>
    <w:rsid w:val="007414BA"/>
  </w:style>
  <w:style w:type="paragraph" w:customStyle="1" w:styleId="6FB6A5D78B004178AAEFD5F1EC75DA20">
    <w:name w:val="6FB6A5D78B004178AAEFD5F1EC75DA20"/>
    <w:rsid w:val="007414BA"/>
  </w:style>
  <w:style w:type="paragraph" w:customStyle="1" w:styleId="2F744848A4A8463BA4CAD30C5F281370">
    <w:name w:val="2F744848A4A8463BA4CAD30C5F281370"/>
    <w:rsid w:val="007414BA"/>
  </w:style>
  <w:style w:type="paragraph" w:customStyle="1" w:styleId="9AFDF1B530414CE3AFF74333B39553DF">
    <w:name w:val="9AFDF1B530414CE3AFF74333B39553DF"/>
    <w:rsid w:val="004C0AC3"/>
  </w:style>
  <w:style w:type="paragraph" w:customStyle="1" w:styleId="568AA823C9424728A0198D0D9830E104">
    <w:name w:val="568AA823C9424728A0198D0D9830E104"/>
    <w:rsid w:val="004C0AC3"/>
  </w:style>
  <w:style w:type="paragraph" w:customStyle="1" w:styleId="1295A35F148E413686A68B7B6EC5A23A">
    <w:name w:val="1295A35F148E413686A68B7B6EC5A23A"/>
    <w:rsid w:val="004C0AC3"/>
  </w:style>
  <w:style w:type="paragraph" w:customStyle="1" w:styleId="AA49D6EDA4A944D8BB262BD5BA2BFAFA">
    <w:name w:val="AA49D6EDA4A944D8BB262BD5BA2BFAFA"/>
    <w:rsid w:val="004C0AC3"/>
  </w:style>
  <w:style w:type="paragraph" w:customStyle="1" w:styleId="DD5ADB70AEC5477987DD8483AD6BAF60">
    <w:name w:val="DD5ADB70AEC5477987DD8483AD6BAF60"/>
    <w:rsid w:val="004C0AC3"/>
  </w:style>
  <w:style w:type="paragraph" w:customStyle="1" w:styleId="95628BEDCB1945998DE687F1DCEEA3C3">
    <w:name w:val="95628BEDCB1945998DE687F1DCEEA3C3"/>
    <w:rsid w:val="004C0AC3"/>
  </w:style>
  <w:style w:type="paragraph" w:customStyle="1" w:styleId="6DBDDFB2B64346CBBA3151E68D05A3A8">
    <w:name w:val="6DBDDFB2B64346CBBA3151E68D05A3A8"/>
    <w:rsid w:val="004C0AC3"/>
  </w:style>
  <w:style w:type="paragraph" w:customStyle="1" w:styleId="4A9C5F4FED7D4B458C882C7EF7111AB6">
    <w:name w:val="4A9C5F4FED7D4B458C882C7EF7111AB6"/>
    <w:rsid w:val="004C0AC3"/>
  </w:style>
  <w:style w:type="paragraph" w:customStyle="1" w:styleId="AC45EBB208C04EB399487C2CB595EEB6">
    <w:name w:val="AC45EBB208C04EB399487C2CB595EEB6"/>
    <w:rsid w:val="004C0AC3"/>
  </w:style>
  <w:style w:type="paragraph" w:customStyle="1" w:styleId="7190A20E60E14F81B784E6BDF4AEAFAC">
    <w:name w:val="7190A20E60E14F81B784E6BDF4AEAFAC"/>
    <w:rsid w:val="004C0AC3"/>
  </w:style>
  <w:style w:type="paragraph" w:customStyle="1" w:styleId="C69E0214C03042AFB77BDA730FB2BE1E">
    <w:name w:val="C69E0214C03042AFB77BDA730FB2BE1E"/>
    <w:rsid w:val="004C0AC3"/>
  </w:style>
  <w:style w:type="paragraph" w:customStyle="1" w:styleId="B7428F3C7BC94F9DAC6DBE93CDA2C15F">
    <w:name w:val="B7428F3C7BC94F9DAC6DBE93CDA2C15F"/>
    <w:rsid w:val="004C0AC3"/>
  </w:style>
  <w:style w:type="paragraph" w:customStyle="1" w:styleId="59439DB0BAAC492FAA5C5AB3A27DFFCD">
    <w:name w:val="59439DB0BAAC492FAA5C5AB3A27DFFCD"/>
    <w:rsid w:val="004C0AC3"/>
  </w:style>
  <w:style w:type="paragraph" w:customStyle="1" w:styleId="765071386ACF42308D623EE6BB8E2283">
    <w:name w:val="765071386ACF42308D623EE6BB8E2283"/>
    <w:rsid w:val="004C0AC3"/>
  </w:style>
  <w:style w:type="paragraph" w:customStyle="1" w:styleId="2B0FB0CF1CC545789CC91BF896760C58">
    <w:name w:val="2B0FB0CF1CC545789CC91BF896760C58"/>
    <w:rsid w:val="004C0AC3"/>
  </w:style>
  <w:style w:type="paragraph" w:customStyle="1" w:styleId="CA604B0BC5B84E519BE2F1E1561A3356">
    <w:name w:val="CA604B0BC5B84E519BE2F1E1561A3356"/>
    <w:rsid w:val="004C0AC3"/>
  </w:style>
  <w:style w:type="paragraph" w:customStyle="1" w:styleId="D170C60EADB84B619423F0C24C301CBA">
    <w:name w:val="D170C60EADB84B619423F0C24C301CBA"/>
    <w:rsid w:val="00EA4AD2"/>
  </w:style>
  <w:style w:type="paragraph" w:customStyle="1" w:styleId="0C81D056D4EE4FE0B402359116EA4D95">
    <w:name w:val="0C81D056D4EE4FE0B402359116EA4D95"/>
    <w:rsid w:val="00EA4AD2"/>
  </w:style>
  <w:style w:type="paragraph" w:customStyle="1" w:styleId="29C8288718624100ACCD45C5A3C35F24">
    <w:name w:val="29C8288718624100ACCD45C5A3C35F24"/>
    <w:rsid w:val="00EA4AD2"/>
  </w:style>
  <w:style w:type="paragraph" w:customStyle="1" w:styleId="6DF60B2E05C14F1F875BA0EA74F7BEED">
    <w:name w:val="6DF60B2E05C14F1F875BA0EA74F7BEED"/>
    <w:rsid w:val="00EA4AD2"/>
  </w:style>
  <w:style w:type="paragraph" w:customStyle="1" w:styleId="76B526816B6C4E30BC4A51536315779B">
    <w:name w:val="76B526816B6C4E30BC4A51536315779B"/>
    <w:rsid w:val="00EA4AD2"/>
  </w:style>
  <w:style w:type="paragraph" w:customStyle="1" w:styleId="6CBCA768E94943DAA8CEC3CB7ADDA573">
    <w:name w:val="6CBCA768E94943DAA8CEC3CB7ADDA573"/>
    <w:rsid w:val="00EA4AD2"/>
  </w:style>
  <w:style w:type="paragraph" w:customStyle="1" w:styleId="16D762A8458345A39D76435410DC43DD">
    <w:name w:val="16D762A8458345A39D76435410DC43DD"/>
    <w:rsid w:val="00EA4AD2"/>
  </w:style>
  <w:style w:type="paragraph" w:customStyle="1" w:styleId="3908338FFB1D4E7B9219BB7A910F5CEE">
    <w:name w:val="3908338FFB1D4E7B9219BB7A910F5CEE"/>
    <w:rsid w:val="00EA4AD2"/>
  </w:style>
  <w:style w:type="paragraph" w:customStyle="1" w:styleId="BF483F0A760F42E1BB8783BDE99901CA">
    <w:name w:val="BF483F0A760F42E1BB8783BDE99901CA"/>
    <w:rsid w:val="00EA4AD2"/>
  </w:style>
  <w:style w:type="paragraph" w:customStyle="1" w:styleId="8E00C5DB2EE241D899321BDC398E0097">
    <w:name w:val="8E00C5DB2EE241D899321BDC398E0097"/>
    <w:rsid w:val="00A5377B"/>
  </w:style>
  <w:style w:type="paragraph" w:customStyle="1" w:styleId="7515F74A4F4043619059A64799C45689">
    <w:name w:val="7515F74A4F4043619059A64799C45689"/>
    <w:rsid w:val="00A5377B"/>
  </w:style>
  <w:style w:type="paragraph" w:customStyle="1" w:styleId="630CACC0299A4ED1B237C258F0DDF6E1">
    <w:name w:val="630CACC0299A4ED1B237C258F0DDF6E1"/>
    <w:rsid w:val="00A5377B"/>
  </w:style>
  <w:style w:type="paragraph" w:customStyle="1" w:styleId="8944C5A9458541D99E57D9138C96532C">
    <w:name w:val="8944C5A9458541D99E57D9138C96532C"/>
    <w:rsid w:val="00A5377B"/>
  </w:style>
  <w:style w:type="paragraph" w:customStyle="1" w:styleId="6D71508CCF424A95ACACDA5E57266B79">
    <w:name w:val="6D71508CCF424A95ACACDA5E57266B79"/>
    <w:rsid w:val="00A5377B"/>
  </w:style>
  <w:style w:type="paragraph" w:customStyle="1" w:styleId="D099DCAC26E44D2B83A70B7265B7E184">
    <w:name w:val="D099DCAC26E44D2B83A70B7265B7E184"/>
    <w:rsid w:val="00A5377B"/>
  </w:style>
  <w:style w:type="paragraph" w:customStyle="1" w:styleId="CC6C523D2BF04807957AFA7B6B848281">
    <w:name w:val="CC6C523D2BF04807957AFA7B6B848281"/>
    <w:rsid w:val="00A5377B"/>
  </w:style>
  <w:style w:type="paragraph" w:customStyle="1" w:styleId="AFDF844A52924E26B4F36328BFDB1674">
    <w:name w:val="AFDF844A52924E26B4F36328BFDB1674"/>
    <w:rsid w:val="00825742"/>
  </w:style>
  <w:style w:type="paragraph" w:customStyle="1" w:styleId="B1839C6416C5435F83A430464764C10D">
    <w:name w:val="B1839C6416C5435F83A430464764C10D"/>
    <w:rsid w:val="00825742"/>
  </w:style>
  <w:style w:type="paragraph" w:customStyle="1" w:styleId="4C731AF105E5486780D3D64B63C2D929">
    <w:name w:val="4C731AF105E5486780D3D64B63C2D929"/>
    <w:rsid w:val="00825742"/>
  </w:style>
  <w:style w:type="paragraph" w:customStyle="1" w:styleId="E87E0A60C2894A0B96F9CAB68D06386D">
    <w:name w:val="E87E0A60C2894A0B96F9CAB68D06386D"/>
    <w:rsid w:val="00825742"/>
  </w:style>
  <w:style w:type="paragraph" w:customStyle="1" w:styleId="9F29515DA7DB4F14929E1A004D72F98A">
    <w:name w:val="9F29515DA7DB4F14929E1A004D72F98A"/>
    <w:rsid w:val="00825742"/>
  </w:style>
  <w:style w:type="paragraph" w:customStyle="1" w:styleId="A35EDDFB162C4DCE95132D0C45D20EA1">
    <w:name w:val="A35EDDFB162C4DCE95132D0C45D20EA1"/>
    <w:rsid w:val="008257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D706C-212C-48D1-8C39-A9B24E488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tf16392567.dotx</Template>
  <TotalTime>6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Barry</dc:creator>
  <cp:keywords/>
  <dc:description/>
  <cp:lastModifiedBy>Maureen Barry</cp:lastModifiedBy>
  <cp:revision>3</cp:revision>
  <dcterms:created xsi:type="dcterms:W3CDTF">2020-09-28T20:22:00Z</dcterms:created>
  <dcterms:modified xsi:type="dcterms:W3CDTF">2020-09-28T20:28:00Z</dcterms:modified>
  <cp:version/>
</cp:coreProperties>
</file>